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8B683" w14:textId="77777777" w:rsidR="008918F2" w:rsidRPr="00ED2FC5" w:rsidRDefault="00F005D0">
      <w:pPr>
        <w:pStyle w:val="Ttulo1"/>
        <w:rPr>
          <w:lang w:val="pt-BR"/>
        </w:rPr>
      </w:pPr>
      <w:r>
        <w:rPr>
          <w:lang w:val="pt-BR"/>
        </w:rPr>
        <w:t xml:space="preserve">CURSO JAVA </w:t>
      </w:r>
      <w:r w:rsidR="00F90F53">
        <w:rPr>
          <w:lang w:val="pt-BR"/>
        </w:rPr>
        <w:t>– LEONARDO MOURA LEITAO - UDEMY</w:t>
      </w:r>
    </w:p>
    <w:p w14:paraId="303E6E32" w14:textId="77777777" w:rsidR="00C56CE1" w:rsidRPr="00C56CE1" w:rsidRDefault="00C56CE1" w:rsidP="00C56CE1">
      <w:pPr>
        <w:pStyle w:val="Commarcadores"/>
        <w:numPr>
          <w:ilvl w:val="0"/>
          <w:numId w:val="0"/>
        </w:numPr>
        <w:ind w:left="432"/>
        <w:jc w:val="center"/>
        <w:rPr>
          <w:lang w:val="pt-BR"/>
        </w:rPr>
      </w:pPr>
      <w:r w:rsidRPr="00C56CE1"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VISÃO GERAL</w:t>
      </w:r>
    </w:p>
    <w:p w14:paraId="66164D40" w14:textId="77777777" w:rsidR="0054556A" w:rsidRDefault="0054556A" w:rsidP="00171852">
      <w:pPr>
        <w:pStyle w:val="Commarcadores"/>
        <w:jc w:val="both"/>
        <w:rPr>
          <w:lang w:val="pt-BR"/>
        </w:rPr>
      </w:pPr>
      <w:r w:rsidRPr="0054556A">
        <w:rPr>
          <w:u w:val="single"/>
          <w:lang w:val="pt-BR"/>
        </w:rPr>
        <w:t>ALGORITMO:</w:t>
      </w:r>
      <w:r>
        <w:rPr>
          <w:lang w:val="pt-BR"/>
        </w:rPr>
        <w:t xml:space="preserve"> Sequência de passos, processamento.</w:t>
      </w:r>
    </w:p>
    <w:p w14:paraId="009E8F55" w14:textId="77777777" w:rsidR="0054556A" w:rsidRDefault="0054556A" w:rsidP="00171852">
      <w:pPr>
        <w:pStyle w:val="Commarcadores"/>
        <w:jc w:val="both"/>
        <w:rPr>
          <w:lang w:val="pt-BR"/>
        </w:rPr>
      </w:pPr>
      <w:r>
        <w:rPr>
          <w:u w:val="single"/>
          <w:lang w:val="pt-BR"/>
        </w:rPr>
        <w:t>ESTRUTURAS DE DADOS:</w:t>
      </w:r>
      <w:r>
        <w:rPr>
          <w:lang w:val="pt-BR"/>
        </w:rPr>
        <w:t xml:space="preserve"> Organiza e administra os dados. </w:t>
      </w:r>
    </w:p>
    <w:p w14:paraId="5DED65C0" w14:textId="77777777" w:rsidR="0054556A" w:rsidRDefault="0054556A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FIFO: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Out (fila)</w:t>
      </w:r>
    </w:p>
    <w:p w14:paraId="77656797" w14:textId="77777777" w:rsidR="0054556A" w:rsidRDefault="0054556A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LIFO: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Last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Out (pacote de bolachas)</w:t>
      </w:r>
    </w:p>
    <w:p w14:paraId="0844064B" w14:textId="77777777" w:rsidR="0054556A" w:rsidRDefault="0054556A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Árvore:</w:t>
      </w:r>
      <w:r>
        <w:rPr>
          <w:lang w:val="pt-BR"/>
        </w:rPr>
        <w:t xml:space="preserve"> Pasta – Subpasta – Subpasta (Pastas no </w:t>
      </w:r>
      <w:proofErr w:type="spellStart"/>
      <w:r>
        <w:rPr>
          <w:lang w:val="pt-BR"/>
        </w:rPr>
        <w:t>Pc</w:t>
      </w:r>
      <w:proofErr w:type="spellEnd"/>
      <w:r>
        <w:rPr>
          <w:lang w:val="pt-BR"/>
        </w:rPr>
        <w:t>)</w:t>
      </w:r>
    </w:p>
    <w:p w14:paraId="34B2173B" w14:textId="77777777" w:rsidR="0054556A" w:rsidRDefault="0054556A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Tabela:</w:t>
      </w:r>
      <w:r>
        <w:rPr>
          <w:lang w:val="pt-BR"/>
        </w:rPr>
        <w:t xml:space="preserve"> Linhas e colunas (Planilha)</w:t>
      </w:r>
    </w:p>
    <w:p w14:paraId="2F31FDD0" w14:textId="77777777" w:rsidR="0054556A" w:rsidRDefault="0054556A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Estruturas de dados básicas: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, char, </w:t>
      </w:r>
      <w:proofErr w:type="spellStart"/>
      <w:r>
        <w:rPr>
          <w:lang w:val="pt-BR"/>
        </w:rPr>
        <w:t>bool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false)</w:t>
      </w:r>
    </w:p>
    <w:p w14:paraId="2BE2E410" w14:textId="77777777" w:rsidR="0054556A" w:rsidRPr="00583232" w:rsidRDefault="005374EA" w:rsidP="00171852">
      <w:pPr>
        <w:pStyle w:val="Commarcadores"/>
        <w:jc w:val="both"/>
        <w:rPr>
          <w:u w:val="single"/>
          <w:lang w:val="pt-BR"/>
        </w:rPr>
      </w:pPr>
      <w:r w:rsidRPr="00CB7AF1">
        <w:rPr>
          <w:u w:val="single"/>
          <w:lang w:val="pt-BR"/>
        </w:rPr>
        <w:t>VARIÁ</w:t>
      </w:r>
      <w:r w:rsidR="00CB7AF1">
        <w:rPr>
          <w:u w:val="single"/>
          <w:lang w:val="pt-BR"/>
        </w:rPr>
        <w:t>VEIS E CONSTANTES:</w:t>
      </w:r>
      <w:r w:rsidR="00CB7AF1">
        <w:rPr>
          <w:lang w:val="pt-BR"/>
        </w:rPr>
        <w:t xml:space="preserve"> </w:t>
      </w:r>
      <w:r w:rsidR="00583232">
        <w:rPr>
          <w:lang w:val="pt-BR"/>
        </w:rPr>
        <w:t>utilizadas para rotular valores.</w:t>
      </w:r>
      <w:r w:rsidR="00DF36FD">
        <w:rPr>
          <w:lang w:val="pt-BR"/>
        </w:rPr>
        <w:t xml:space="preserve"> (</w:t>
      </w:r>
      <w:proofErr w:type="gramStart"/>
      <w:r w:rsidR="00DF36FD">
        <w:rPr>
          <w:lang w:val="pt-BR"/>
        </w:rPr>
        <w:t>final</w:t>
      </w:r>
      <w:proofErr w:type="gramEnd"/>
      <w:r w:rsidR="00DF36FD">
        <w:rPr>
          <w:lang w:val="pt-BR"/>
        </w:rPr>
        <w:t xml:space="preserve"> </w:t>
      </w:r>
      <w:proofErr w:type="spellStart"/>
      <w:r w:rsidR="00DF36FD">
        <w:rPr>
          <w:lang w:val="pt-BR"/>
        </w:rPr>
        <w:t>int</w:t>
      </w:r>
      <w:proofErr w:type="spellEnd"/>
      <w:r w:rsidR="00DF36FD">
        <w:rPr>
          <w:lang w:val="pt-BR"/>
        </w:rPr>
        <w:t xml:space="preserve"> == constante de tipo inteiro)</w:t>
      </w:r>
    </w:p>
    <w:p w14:paraId="3A5408F0" w14:textId="77777777" w:rsidR="00583232" w:rsidRPr="00294CDB" w:rsidRDefault="00583232" w:rsidP="00171852">
      <w:pPr>
        <w:pStyle w:val="Commarcadores"/>
        <w:jc w:val="both"/>
        <w:rPr>
          <w:u w:val="single"/>
          <w:lang w:val="pt-BR"/>
        </w:rPr>
      </w:pPr>
      <w:r>
        <w:rPr>
          <w:u w:val="single"/>
          <w:lang w:val="pt-BR"/>
        </w:rPr>
        <w:t>OPERAÇÕES:</w:t>
      </w:r>
      <w:r>
        <w:rPr>
          <w:lang w:val="pt-BR"/>
        </w:rPr>
        <w:t xml:space="preserve"> </w:t>
      </w:r>
      <w:r w:rsidR="00294CDB">
        <w:rPr>
          <w:lang w:val="pt-BR"/>
        </w:rPr>
        <w:t>comandos.</w:t>
      </w:r>
    </w:p>
    <w:p w14:paraId="44E7B1D5" w14:textId="77777777" w:rsidR="00294CDB" w:rsidRPr="00294CDB" w:rsidRDefault="00294CDB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 w:rsidRPr="00294CDB">
        <w:rPr>
          <w:lang w:val="pt-BR"/>
        </w:rPr>
        <w:t>Atribuição</w:t>
      </w:r>
    </w:p>
    <w:p w14:paraId="079E1FA2" w14:textId="77777777" w:rsidR="00294CDB" w:rsidRPr="00294CDB" w:rsidRDefault="00294CDB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 w:rsidRPr="00294CDB">
        <w:rPr>
          <w:lang w:val="pt-BR"/>
        </w:rPr>
        <w:t>Aritmética</w:t>
      </w:r>
    </w:p>
    <w:p w14:paraId="583048DD" w14:textId="77777777" w:rsidR="00294CDB" w:rsidRPr="00294CDB" w:rsidRDefault="00294CDB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 w:rsidRPr="00294CDB">
        <w:rPr>
          <w:lang w:val="pt-BR"/>
        </w:rPr>
        <w:t>Relacional</w:t>
      </w:r>
    </w:p>
    <w:p w14:paraId="4F683D45" w14:textId="77777777" w:rsidR="00294CDB" w:rsidRDefault="00294CDB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 w:rsidRPr="00294CDB">
        <w:rPr>
          <w:lang w:val="pt-BR"/>
        </w:rPr>
        <w:t>Lógica</w:t>
      </w:r>
    </w:p>
    <w:p w14:paraId="6D036AFD" w14:textId="77777777" w:rsidR="00C56CE1" w:rsidRDefault="00C56CE1" w:rsidP="00171852">
      <w:pPr>
        <w:pStyle w:val="Commarcadores"/>
        <w:jc w:val="both"/>
        <w:rPr>
          <w:lang w:val="pt-BR"/>
        </w:rPr>
      </w:pPr>
      <w:r>
        <w:rPr>
          <w:lang w:val="pt-BR"/>
        </w:rPr>
        <w:t>Concatenar == juntar</w:t>
      </w:r>
    </w:p>
    <w:p w14:paraId="372C4D78" w14:textId="77777777" w:rsidR="00C56CE1" w:rsidRDefault="00C56CE1" w:rsidP="00C56CE1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39A4BB40" w14:textId="77777777" w:rsidR="00C56CE1" w:rsidRPr="00C56CE1" w:rsidRDefault="00C56CE1" w:rsidP="00C56CE1">
      <w:pPr>
        <w:pStyle w:val="Commarcadores"/>
        <w:numPr>
          <w:ilvl w:val="0"/>
          <w:numId w:val="0"/>
        </w:numPr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FUNDAMENTOS</w:t>
      </w:r>
    </w:p>
    <w:p w14:paraId="7FB06B1A" w14:textId="77777777" w:rsidR="00C56CE1" w:rsidRPr="00C56CE1" w:rsidRDefault="00C56CE1" w:rsidP="00C56CE1">
      <w:pPr>
        <w:pStyle w:val="Commarcadores"/>
        <w:jc w:val="both"/>
        <w:rPr>
          <w:lang w:val="pt-BR"/>
        </w:rPr>
      </w:pPr>
      <w:r>
        <w:rPr>
          <w:u w:val="single"/>
          <w:lang w:val="pt-BR"/>
        </w:rPr>
        <w:t xml:space="preserve">ATALHOS: </w:t>
      </w:r>
    </w:p>
    <w:tbl>
      <w:tblPr>
        <w:tblStyle w:val="Tabelacomgrade"/>
        <w:tblW w:w="0" w:type="auto"/>
        <w:tblInd w:w="432" w:type="dxa"/>
        <w:tblLook w:val="04A0" w:firstRow="1" w:lastRow="0" w:firstColumn="1" w:lastColumn="0" w:noHBand="0" w:noVBand="1"/>
      </w:tblPr>
      <w:tblGrid>
        <w:gridCol w:w="2779"/>
        <w:gridCol w:w="2971"/>
        <w:gridCol w:w="2834"/>
      </w:tblGrid>
      <w:tr w:rsidR="00C56CE1" w14:paraId="48FE179C" w14:textId="77777777" w:rsidTr="00C56CE1">
        <w:tc>
          <w:tcPr>
            <w:tcW w:w="2779" w:type="dxa"/>
          </w:tcPr>
          <w:p w14:paraId="2E09B105" w14:textId="77777777" w:rsidR="00C56CE1" w:rsidRDefault="00C56CE1" w:rsidP="00C56CE1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Ctrl</w:t>
            </w:r>
            <w:proofErr w:type="spellEnd"/>
            <w:r>
              <w:rPr>
                <w:lang w:val="pt-BR"/>
              </w:rPr>
              <w:t xml:space="preserve"> + m </w:t>
            </w:r>
          </w:p>
        </w:tc>
        <w:tc>
          <w:tcPr>
            <w:tcW w:w="2971" w:type="dxa"/>
          </w:tcPr>
          <w:p w14:paraId="44D8C7EF" w14:textId="77777777" w:rsidR="00C56CE1" w:rsidRDefault="00C56CE1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834" w:type="dxa"/>
          </w:tcPr>
          <w:p w14:paraId="4B7B01BA" w14:textId="77777777" w:rsidR="00C56CE1" w:rsidRDefault="00C56CE1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Oculta a barra lateral</w:t>
            </w:r>
          </w:p>
        </w:tc>
      </w:tr>
      <w:tr w:rsidR="00C56CE1" w14:paraId="36764F53" w14:textId="77777777" w:rsidTr="00C56CE1">
        <w:tc>
          <w:tcPr>
            <w:tcW w:w="2779" w:type="dxa"/>
          </w:tcPr>
          <w:p w14:paraId="56DC89BF" w14:textId="77777777" w:rsidR="00C56CE1" w:rsidRDefault="00C56CE1" w:rsidP="00C56CE1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Comand</w:t>
            </w:r>
            <w:proofErr w:type="spellEnd"/>
            <w:r>
              <w:rPr>
                <w:lang w:val="pt-BR"/>
              </w:rPr>
              <w:t xml:space="preserve"> + shift + f11</w:t>
            </w:r>
          </w:p>
        </w:tc>
        <w:tc>
          <w:tcPr>
            <w:tcW w:w="2971" w:type="dxa"/>
          </w:tcPr>
          <w:p w14:paraId="659D4890" w14:textId="77777777" w:rsidR="00C56CE1" w:rsidRDefault="00C56CE1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834" w:type="dxa"/>
          </w:tcPr>
          <w:p w14:paraId="5DF5B6E5" w14:textId="77777777" w:rsidR="00C56CE1" w:rsidRDefault="00C56CE1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Executa o programa</w:t>
            </w:r>
          </w:p>
        </w:tc>
      </w:tr>
      <w:tr w:rsidR="00C56CE1" w14:paraId="4011B118" w14:textId="77777777" w:rsidTr="00C56CE1">
        <w:tc>
          <w:tcPr>
            <w:tcW w:w="2779" w:type="dxa"/>
          </w:tcPr>
          <w:p w14:paraId="73CDFEB6" w14:textId="2366A76B" w:rsidR="00C56CE1" w:rsidRDefault="00C56CE1" w:rsidP="002447EC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Comand</w:t>
            </w:r>
            <w:proofErr w:type="spellEnd"/>
            <w:r>
              <w:rPr>
                <w:lang w:val="pt-BR"/>
              </w:rPr>
              <w:t xml:space="preserve"> + shift + f</w:t>
            </w:r>
          </w:p>
        </w:tc>
        <w:tc>
          <w:tcPr>
            <w:tcW w:w="2971" w:type="dxa"/>
          </w:tcPr>
          <w:p w14:paraId="40B18AF9" w14:textId="77777777" w:rsidR="00C56CE1" w:rsidRDefault="00C56CE1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834" w:type="dxa"/>
          </w:tcPr>
          <w:p w14:paraId="762D39DC" w14:textId="77777777" w:rsidR="00C56CE1" w:rsidRDefault="00C56CE1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Organiza o código</w:t>
            </w:r>
          </w:p>
        </w:tc>
      </w:tr>
      <w:tr w:rsidR="00C56CE1" w14:paraId="1EB73363" w14:textId="77777777" w:rsidTr="00A0710A">
        <w:trPr>
          <w:trHeight w:val="346"/>
        </w:trPr>
        <w:tc>
          <w:tcPr>
            <w:tcW w:w="2779" w:type="dxa"/>
          </w:tcPr>
          <w:p w14:paraId="01C3CF72" w14:textId="4E88909D" w:rsidR="00C56CE1" w:rsidRDefault="00265CBB" w:rsidP="00971BF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Alt</w:t>
            </w:r>
            <w:proofErr w:type="spellEnd"/>
            <w:r>
              <w:rPr>
                <w:lang w:val="pt-BR"/>
              </w:rPr>
              <w:t xml:space="preserve"> + setas</w:t>
            </w:r>
          </w:p>
        </w:tc>
        <w:tc>
          <w:tcPr>
            <w:tcW w:w="2971" w:type="dxa"/>
          </w:tcPr>
          <w:p w14:paraId="4FFA0734" w14:textId="22DEC389" w:rsidR="00C56CE1" w:rsidRDefault="00265CBB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834" w:type="dxa"/>
          </w:tcPr>
          <w:p w14:paraId="45F337F9" w14:textId="70FCD369" w:rsidR="00C56CE1" w:rsidRDefault="00265CBB" w:rsidP="00DF36FD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Move a linha</w:t>
            </w:r>
          </w:p>
        </w:tc>
      </w:tr>
      <w:tr w:rsidR="00265CBB" w14:paraId="317C5F10" w14:textId="77777777" w:rsidTr="00C56CE1">
        <w:tc>
          <w:tcPr>
            <w:tcW w:w="2779" w:type="dxa"/>
          </w:tcPr>
          <w:p w14:paraId="753B0DF7" w14:textId="542934FD" w:rsidR="00265CBB" w:rsidRDefault="00265CBB" w:rsidP="00C56CE1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Comand</w:t>
            </w:r>
            <w:proofErr w:type="spellEnd"/>
            <w:r>
              <w:rPr>
                <w:lang w:val="pt-BR"/>
              </w:rPr>
              <w:t xml:space="preserve"> + </w:t>
            </w:r>
            <w:proofErr w:type="spellStart"/>
            <w:r>
              <w:rPr>
                <w:lang w:val="pt-BR"/>
              </w:rPr>
              <w:t>Alt</w:t>
            </w:r>
            <w:proofErr w:type="spellEnd"/>
            <w:r>
              <w:rPr>
                <w:lang w:val="pt-BR"/>
              </w:rPr>
              <w:t xml:space="preserve"> + setas</w:t>
            </w:r>
          </w:p>
        </w:tc>
        <w:tc>
          <w:tcPr>
            <w:tcW w:w="2971" w:type="dxa"/>
          </w:tcPr>
          <w:p w14:paraId="7593B4FD" w14:textId="4BE2C2A6" w:rsidR="00265CBB" w:rsidRDefault="00265CBB" w:rsidP="00265CBB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834" w:type="dxa"/>
          </w:tcPr>
          <w:p w14:paraId="3E933C48" w14:textId="555233FE" w:rsidR="00265CBB" w:rsidRDefault="00265CBB" w:rsidP="00265CBB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Duplica a linha</w:t>
            </w:r>
          </w:p>
        </w:tc>
      </w:tr>
      <w:tr w:rsidR="00265CBB" w14:paraId="255D357E" w14:textId="77777777" w:rsidTr="00C56CE1">
        <w:tc>
          <w:tcPr>
            <w:tcW w:w="2779" w:type="dxa"/>
          </w:tcPr>
          <w:p w14:paraId="0B57B88A" w14:textId="77EAFB7A" w:rsidR="00265CBB" w:rsidRDefault="00265CBB" w:rsidP="00265CBB">
            <w:pPr>
              <w:pStyle w:val="Commarcadores"/>
              <w:numPr>
                <w:ilvl w:val="0"/>
                <w:numId w:val="0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syso</w:t>
            </w:r>
            <w:proofErr w:type="spellEnd"/>
          </w:p>
        </w:tc>
        <w:tc>
          <w:tcPr>
            <w:tcW w:w="2971" w:type="dxa"/>
          </w:tcPr>
          <w:p w14:paraId="3F4F43CD" w14:textId="0CBE6E63" w:rsidR="00265CBB" w:rsidRDefault="00265CBB" w:rsidP="00265CBB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System.out.println</w:t>
            </w:r>
            <w:proofErr w:type="spellEnd"/>
            <w:r>
              <w:rPr>
                <w:lang w:val="pt-BR"/>
              </w:rPr>
              <w:t>()</w:t>
            </w:r>
          </w:p>
        </w:tc>
        <w:tc>
          <w:tcPr>
            <w:tcW w:w="2834" w:type="dxa"/>
          </w:tcPr>
          <w:p w14:paraId="5EE8D5C1" w14:textId="009D7135" w:rsidR="00265CBB" w:rsidRDefault="00265CBB" w:rsidP="00265CBB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Imprime na tela</w:t>
            </w:r>
          </w:p>
        </w:tc>
      </w:tr>
    </w:tbl>
    <w:p w14:paraId="1FCDEDCA" w14:textId="03AAE279" w:rsidR="00C56CE1" w:rsidRDefault="00C56CE1" w:rsidP="00C56CE1">
      <w:pPr>
        <w:pStyle w:val="Commarcadores"/>
        <w:numPr>
          <w:ilvl w:val="0"/>
          <w:numId w:val="0"/>
        </w:numPr>
        <w:pBdr>
          <w:bottom w:val="single" w:sz="12" w:space="1" w:color="auto"/>
        </w:pBdr>
        <w:ind w:left="432"/>
        <w:jc w:val="both"/>
        <w:rPr>
          <w:lang w:val="pt-BR"/>
        </w:rPr>
      </w:pPr>
    </w:p>
    <w:p w14:paraId="37F96F0A" w14:textId="02C96376" w:rsidR="00CE03DE" w:rsidRPr="00C56CE1" w:rsidRDefault="00CE03DE" w:rsidP="00CE03DE">
      <w:pPr>
        <w:pStyle w:val="Commarcadores"/>
        <w:numPr>
          <w:ilvl w:val="0"/>
          <w:numId w:val="0"/>
        </w:numPr>
        <w:ind w:left="432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INFERÊNCIA</w:t>
      </w:r>
    </w:p>
    <w:p w14:paraId="7725B443" w14:textId="04BC1844" w:rsidR="00CE03DE" w:rsidRDefault="00CE03DE" w:rsidP="00171852">
      <w:pPr>
        <w:pStyle w:val="Commarcadores"/>
        <w:numPr>
          <w:ilvl w:val="0"/>
          <w:numId w:val="0"/>
        </w:numPr>
        <w:ind w:left="432"/>
        <w:jc w:val="both"/>
        <w:rPr>
          <w:lang w:val="pt-BR"/>
        </w:rPr>
      </w:pPr>
      <w:r w:rsidRPr="009A7922">
        <w:rPr>
          <w:lang w:val="pt-BR"/>
        </w:rPr>
        <w:t>Método pelo qual o Java é induzido a definir o tipo da variável, através das informações que lhe foram dadas ao inicializa-</w:t>
      </w:r>
      <w:r w:rsidR="009A7922">
        <w:rPr>
          <w:lang w:val="pt-BR"/>
        </w:rPr>
        <w:t>la:</w:t>
      </w:r>
    </w:p>
    <w:p w14:paraId="66D7CF75" w14:textId="329685D6" w:rsidR="009A7922" w:rsidRDefault="009A7922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proofErr w:type="gramStart"/>
      <w:r>
        <w:rPr>
          <w:lang w:val="pt-BR"/>
        </w:rPr>
        <w:t>var</w:t>
      </w:r>
      <w:proofErr w:type="gramEnd"/>
      <w:r>
        <w:rPr>
          <w:lang w:val="pt-BR"/>
        </w:rPr>
        <w:t xml:space="preserve"> = 12; //(tipo inteiro)</w:t>
      </w:r>
    </w:p>
    <w:p w14:paraId="4BC870EB" w14:textId="2FC4F923" w:rsidR="009A7922" w:rsidRDefault="009A7922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proofErr w:type="gramStart"/>
      <w:r>
        <w:rPr>
          <w:lang w:val="pt-BR"/>
        </w:rPr>
        <w:t>var</w:t>
      </w:r>
      <w:proofErr w:type="gramEnd"/>
      <w:r>
        <w:rPr>
          <w:lang w:val="pt-BR"/>
        </w:rPr>
        <w:t xml:space="preserve"> = 12,01; //(tipo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>)</w:t>
      </w:r>
    </w:p>
    <w:p w14:paraId="53993F94" w14:textId="08D2795E" w:rsidR="009A7922" w:rsidRDefault="009A7922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proofErr w:type="gramStart"/>
      <w:r>
        <w:rPr>
          <w:lang w:val="pt-BR"/>
        </w:rPr>
        <w:t>var</w:t>
      </w:r>
      <w:proofErr w:type="gramEnd"/>
      <w:r>
        <w:rPr>
          <w:lang w:val="pt-BR"/>
        </w:rPr>
        <w:t xml:space="preserve"> = ‘A’; //(tipo char)</w:t>
      </w:r>
    </w:p>
    <w:p w14:paraId="3EFBA9F7" w14:textId="3A9E3EE0" w:rsidR="009A7922" w:rsidRDefault="009A7922" w:rsidP="009A7922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135ECBF0" w14:textId="6F2148E9" w:rsidR="009A7922" w:rsidRPr="00C56CE1" w:rsidRDefault="009B4821" w:rsidP="009A7922">
      <w:pPr>
        <w:pStyle w:val="Commarcadores"/>
        <w:numPr>
          <w:ilvl w:val="0"/>
          <w:numId w:val="0"/>
        </w:numPr>
        <w:ind w:left="432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TIPOS PRIMITIVOS</w:t>
      </w:r>
    </w:p>
    <w:p w14:paraId="57B44A96" w14:textId="42F4FBBB" w:rsidR="009A7922" w:rsidRDefault="009B4821" w:rsidP="00171852">
      <w:pPr>
        <w:pStyle w:val="Commarcadores"/>
        <w:jc w:val="both"/>
        <w:rPr>
          <w:lang w:val="pt-BR"/>
        </w:rPr>
      </w:pPr>
      <w:r>
        <w:rPr>
          <w:u w:val="single"/>
          <w:lang w:val="pt-BR"/>
        </w:rPr>
        <w:t>8 TIPOS</w:t>
      </w:r>
      <w:r w:rsidR="009A7922" w:rsidRPr="0054556A">
        <w:rPr>
          <w:u w:val="single"/>
          <w:lang w:val="pt-BR"/>
        </w:rPr>
        <w:t>:</w:t>
      </w:r>
      <w:r w:rsidR="009A7922">
        <w:rPr>
          <w:lang w:val="pt-BR"/>
        </w:rPr>
        <w:t xml:space="preserve"> </w:t>
      </w:r>
      <w:r>
        <w:rPr>
          <w:lang w:val="pt-BR"/>
        </w:rPr>
        <w:t>6 numéricos, 1</w:t>
      </w:r>
      <w:r w:rsidR="0050497D">
        <w:rPr>
          <w:lang w:val="pt-BR"/>
        </w:rPr>
        <w:t xml:space="preserve"> caractere, 1 </w:t>
      </w:r>
      <w:proofErr w:type="spellStart"/>
      <w:r w:rsidR="0050497D">
        <w:rPr>
          <w:lang w:val="pt-BR"/>
        </w:rPr>
        <w:t>bool</w:t>
      </w:r>
      <w:proofErr w:type="spellEnd"/>
      <w:r w:rsidR="0050497D">
        <w:rPr>
          <w:lang w:val="pt-BR"/>
        </w:rPr>
        <w:t xml:space="preserve"> </w:t>
      </w:r>
    </w:p>
    <w:p w14:paraId="4B69FBF7" w14:textId="65B570CA" w:rsidR="0050497D" w:rsidRDefault="0050497D" w:rsidP="00171852">
      <w:pPr>
        <w:pStyle w:val="Commarcadores"/>
        <w:numPr>
          <w:ilvl w:val="1"/>
          <w:numId w:val="3"/>
        </w:numPr>
        <w:jc w:val="both"/>
        <w:rPr>
          <w:lang w:val="pt-BR"/>
        </w:rPr>
      </w:pPr>
      <w:r>
        <w:rPr>
          <w:u w:val="single"/>
          <w:lang w:val="pt-BR"/>
        </w:rPr>
        <w:t>Numéricos:</w:t>
      </w:r>
      <w:r>
        <w:rPr>
          <w:lang w:val="pt-BR"/>
        </w:rPr>
        <w:t xml:space="preserve"> inteiros, reais</w:t>
      </w:r>
    </w:p>
    <w:p w14:paraId="29E8DEBB" w14:textId="468B94FB" w:rsidR="0050497D" w:rsidRPr="004875EC" w:rsidRDefault="004875EC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gramStart"/>
      <w:r>
        <w:rPr>
          <w:u w:val="single"/>
          <w:lang w:val="pt-BR"/>
        </w:rPr>
        <w:t>b</w:t>
      </w:r>
      <w:r w:rsidR="0050497D">
        <w:rPr>
          <w:u w:val="single"/>
          <w:lang w:val="pt-BR"/>
        </w:rPr>
        <w:t>yte</w:t>
      </w:r>
      <w:proofErr w:type="gramEnd"/>
      <w:r w:rsidR="0050497D">
        <w:rPr>
          <w:u w:val="single"/>
          <w:lang w:val="pt-BR"/>
        </w:rPr>
        <w:t xml:space="preserve"> (1):</w:t>
      </w:r>
      <w:r w:rsidR="0050497D" w:rsidRPr="004875EC">
        <w:rPr>
          <w:lang w:val="pt-BR"/>
        </w:rPr>
        <w:t xml:space="preserve"> </w:t>
      </w:r>
      <w:r w:rsidRPr="004875EC">
        <w:rPr>
          <w:lang w:val="pt-BR"/>
        </w:rPr>
        <w:t>-128 a 127</w:t>
      </w:r>
    </w:p>
    <w:p w14:paraId="78F6BD8E" w14:textId="77777777" w:rsidR="004875EC" w:rsidRPr="004875EC" w:rsidRDefault="004875EC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gramStart"/>
      <w:r>
        <w:rPr>
          <w:u w:val="single"/>
          <w:lang w:val="pt-BR"/>
        </w:rPr>
        <w:t>short</w:t>
      </w:r>
      <w:proofErr w:type="gramEnd"/>
      <w:r>
        <w:rPr>
          <w:u w:val="single"/>
          <w:lang w:val="pt-BR"/>
        </w:rPr>
        <w:t xml:space="preserve"> (2):</w:t>
      </w:r>
      <w:r w:rsidRPr="004875EC">
        <w:rPr>
          <w:lang w:val="pt-BR"/>
        </w:rPr>
        <w:t xml:space="preserve"> -32.768 a -32.767</w:t>
      </w:r>
    </w:p>
    <w:p w14:paraId="41AA3F19" w14:textId="3AE05B42" w:rsidR="004875EC" w:rsidRPr="004875EC" w:rsidRDefault="004875EC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spellStart"/>
      <w:proofErr w:type="gramStart"/>
      <w:r>
        <w:rPr>
          <w:u w:val="single"/>
          <w:lang w:val="pt-BR"/>
        </w:rPr>
        <w:t>int</w:t>
      </w:r>
      <w:proofErr w:type="spellEnd"/>
      <w:proofErr w:type="gramEnd"/>
      <w:r>
        <w:rPr>
          <w:u w:val="single"/>
          <w:lang w:val="pt-BR"/>
        </w:rPr>
        <w:t xml:space="preserve"> (4):</w:t>
      </w:r>
      <w:r w:rsidRPr="004875EC">
        <w:rPr>
          <w:lang w:val="pt-BR"/>
        </w:rPr>
        <w:t xml:space="preserve"> + ou - 2.147.483.648</w:t>
      </w:r>
      <w:r>
        <w:rPr>
          <w:u w:val="single"/>
          <w:lang w:val="pt-BR"/>
        </w:rPr>
        <w:t xml:space="preserve"> </w:t>
      </w:r>
    </w:p>
    <w:p w14:paraId="08EB41A9" w14:textId="2FE11764" w:rsidR="004875EC" w:rsidRDefault="004875EC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spellStart"/>
      <w:proofErr w:type="gramStart"/>
      <w:r>
        <w:rPr>
          <w:u w:val="single"/>
          <w:lang w:val="pt-BR"/>
        </w:rPr>
        <w:t>long</w:t>
      </w:r>
      <w:proofErr w:type="spellEnd"/>
      <w:proofErr w:type="gramEnd"/>
      <w:r>
        <w:rPr>
          <w:u w:val="single"/>
          <w:lang w:val="pt-BR"/>
        </w:rPr>
        <w:t xml:space="preserve"> (8):</w:t>
      </w:r>
      <w:r w:rsidRPr="004875EC">
        <w:rPr>
          <w:lang w:val="pt-BR"/>
        </w:rPr>
        <w:t xml:space="preserve"> </w:t>
      </w:r>
      <w:r w:rsidR="00844A24">
        <w:rPr>
          <w:lang w:val="pt-BR"/>
        </w:rPr>
        <w:t>é possível separar por _ (</w:t>
      </w:r>
      <w:proofErr w:type="spellStart"/>
      <w:r w:rsidR="00844A24">
        <w:rPr>
          <w:lang w:val="pt-BR"/>
        </w:rPr>
        <w:t>underline</w:t>
      </w:r>
      <w:proofErr w:type="spellEnd"/>
      <w:r w:rsidR="00844A24">
        <w:rPr>
          <w:lang w:val="pt-BR"/>
        </w:rPr>
        <w:t xml:space="preserve">); deve-se colocar um L ao final do número para que o compilador o identifique como </w:t>
      </w:r>
      <w:proofErr w:type="spellStart"/>
      <w:r w:rsidR="00844A24">
        <w:rPr>
          <w:lang w:val="pt-BR"/>
        </w:rPr>
        <w:t>long</w:t>
      </w:r>
      <w:proofErr w:type="spellEnd"/>
      <w:r w:rsidR="00844A24">
        <w:rPr>
          <w:lang w:val="pt-BR"/>
        </w:rPr>
        <w:t xml:space="preserve"> (e não como </w:t>
      </w:r>
      <w:proofErr w:type="spellStart"/>
      <w:r w:rsidR="00844A24">
        <w:rPr>
          <w:lang w:val="pt-BR"/>
        </w:rPr>
        <w:t>int</w:t>
      </w:r>
      <w:proofErr w:type="spellEnd"/>
      <w:r w:rsidR="00844A24">
        <w:rPr>
          <w:lang w:val="pt-BR"/>
        </w:rPr>
        <w:t>).</w:t>
      </w:r>
    </w:p>
    <w:p w14:paraId="044DFD80" w14:textId="0DBA5B35" w:rsidR="004875EC" w:rsidRDefault="004875EC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float</w:t>
      </w:r>
      <w:proofErr w:type="spellEnd"/>
      <w:proofErr w:type="gramEnd"/>
      <w:r>
        <w:rPr>
          <w:lang w:val="pt-BR"/>
        </w:rPr>
        <w:t xml:space="preserve"> (4) </w:t>
      </w:r>
    </w:p>
    <w:p w14:paraId="38FF32AE" w14:textId="4149CA0F" w:rsidR="004875EC" w:rsidRDefault="004875EC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double</w:t>
      </w:r>
      <w:proofErr w:type="spellEnd"/>
      <w:proofErr w:type="gramEnd"/>
      <w:r>
        <w:rPr>
          <w:lang w:val="pt-BR"/>
        </w:rPr>
        <w:t xml:space="preserve"> (8)</w:t>
      </w:r>
    </w:p>
    <w:p w14:paraId="46D97811" w14:textId="6EFE32AD" w:rsidR="00844A24" w:rsidRPr="00844A24" w:rsidRDefault="00844A24" w:rsidP="00171852">
      <w:pPr>
        <w:pStyle w:val="Commarcadores"/>
        <w:numPr>
          <w:ilvl w:val="1"/>
          <w:numId w:val="3"/>
        </w:numPr>
        <w:jc w:val="both"/>
        <w:rPr>
          <w:u w:val="single"/>
          <w:lang w:val="pt-BR"/>
        </w:rPr>
      </w:pPr>
      <w:r w:rsidRPr="00844A24">
        <w:rPr>
          <w:u w:val="single"/>
          <w:lang w:val="pt-BR"/>
        </w:rPr>
        <w:t>Caractere:</w:t>
      </w:r>
    </w:p>
    <w:p w14:paraId="1FDFFD1E" w14:textId="71710925" w:rsidR="00844A24" w:rsidRDefault="00844A24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gramStart"/>
      <w:r>
        <w:rPr>
          <w:lang w:val="pt-BR"/>
        </w:rPr>
        <w:t>char</w:t>
      </w:r>
      <w:proofErr w:type="gramEnd"/>
      <w:r>
        <w:rPr>
          <w:lang w:val="pt-BR"/>
        </w:rPr>
        <w:t xml:space="preserve">: ‘a’ </w:t>
      </w:r>
    </w:p>
    <w:p w14:paraId="424E3E5F" w14:textId="5CCC9C3F" w:rsidR="00844A24" w:rsidRDefault="00844A24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gramStart"/>
      <w:r>
        <w:rPr>
          <w:lang w:val="pt-BR"/>
        </w:rPr>
        <w:t>char</w:t>
      </w:r>
      <w:proofErr w:type="gramEnd"/>
      <w:r>
        <w:rPr>
          <w:lang w:val="pt-BR"/>
        </w:rPr>
        <w:t>: ‘1’</w:t>
      </w:r>
    </w:p>
    <w:p w14:paraId="309304AA" w14:textId="1111C3C4" w:rsidR="00844A24" w:rsidRPr="00844A24" w:rsidRDefault="00844A24" w:rsidP="00171852">
      <w:pPr>
        <w:pStyle w:val="Commarcadores"/>
        <w:numPr>
          <w:ilvl w:val="1"/>
          <w:numId w:val="3"/>
        </w:numPr>
        <w:jc w:val="both"/>
        <w:rPr>
          <w:u w:val="single"/>
          <w:lang w:val="pt-BR"/>
        </w:rPr>
      </w:pPr>
      <w:proofErr w:type="spellStart"/>
      <w:r w:rsidRPr="00844A24">
        <w:rPr>
          <w:u w:val="single"/>
          <w:lang w:val="pt-BR"/>
        </w:rPr>
        <w:t>Bool</w:t>
      </w:r>
      <w:r w:rsidR="00E8165C">
        <w:rPr>
          <w:u w:val="single"/>
          <w:lang w:val="pt-BR"/>
        </w:rPr>
        <w:t>ean</w:t>
      </w:r>
      <w:proofErr w:type="spellEnd"/>
      <w:r w:rsidRPr="00844A24">
        <w:rPr>
          <w:u w:val="single"/>
          <w:lang w:val="pt-BR"/>
        </w:rPr>
        <w:t>:</w:t>
      </w:r>
      <w:r w:rsidRPr="00844A24">
        <w:rPr>
          <w:lang w:val="pt-BR"/>
        </w:rPr>
        <w:t xml:space="preserve"> não identifica 0 e 1 como em outras linguagens</w:t>
      </w:r>
    </w:p>
    <w:p w14:paraId="1326B731" w14:textId="054326FC" w:rsidR="00844A24" w:rsidRDefault="00844A24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true</w:t>
      </w:r>
      <w:proofErr w:type="spellEnd"/>
      <w:proofErr w:type="gramEnd"/>
    </w:p>
    <w:p w14:paraId="128DA2F3" w14:textId="0B5A8BC2" w:rsidR="00844A24" w:rsidRDefault="00844A24" w:rsidP="00171852">
      <w:pPr>
        <w:pStyle w:val="Commarcadores"/>
        <w:numPr>
          <w:ilvl w:val="2"/>
          <w:numId w:val="3"/>
        </w:numPr>
        <w:jc w:val="both"/>
        <w:rPr>
          <w:lang w:val="pt-BR"/>
        </w:rPr>
      </w:pPr>
      <w:proofErr w:type="gramStart"/>
      <w:r>
        <w:rPr>
          <w:lang w:val="pt-BR"/>
        </w:rPr>
        <w:t>false</w:t>
      </w:r>
      <w:proofErr w:type="gramEnd"/>
    </w:p>
    <w:p w14:paraId="6085745C" w14:textId="77777777" w:rsidR="00844A24" w:rsidRDefault="00844A24" w:rsidP="00844A24">
      <w:pPr>
        <w:pStyle w:val="Commarcadores"/>
        <w:numPr>
          <w:ilvl w:val="0"/>
          <w:numId w:val="0"/>
        </w:numPr>
        <w:ind w:left="2160"/>
        <w:rPr>
          <w:lang w:val="pt-BR"/>
        </w:rPr>
      </w:pPr>
    </w:p>
    <w:p w14:paraId="4E5DECB0" w14:textId="77777777" w:rsidR="004875EC" w:rsidRPr="004875EC" w:rsidRDefault="004875EC" w:rsidP="004875EC">
      <w:pPr>
        <w:pStyle w:val="Commarcadores"/>
        <w:numPr>
          <w:ilvl w:val="0"/>
          <w:numId w:val="0"/>
        </w:numPr>
        <w:ind w:left="1440"/>
        <w:rPr>
          <w:lang w:val="pt-BR"/>
        </w:rPr>
      </w:pPr>
    </w:p>
    <w:p w14:paraId="07E1480E" w14:textId="77777777" w:rsidR="009A7922" w:rsidRPr="009A7922" w:rsidRDefault="009A7922" w:rsidP="009A7922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p w14:paraId="2E9131F1" w14:textId="4A7121E7" w:rsidR="00844A24" w:rsidRPr="00C56CE1" w:rsidRDefault="00844A24" w:rsidP="00844A24">
      <w:pPr>
        <w:pStyle w:val="Commarcadores"/>
        <w:numPr>
          <w:ilvl w:val="0"/>
          <w:numId w:val="0"/>
        </w:numPr>
        <w:ind w:left="432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lastRenderedPageBreak/>
        <w:t>OBSERVAÇÕES</w:t>
      </w:r>
    </w:p>
    <w:p w14:paraId="0AD05490" w14:textId="659D1848" w:rsidR="00CE03DE" w:rsidRDefault="00844A24" w:rsidP="00844A24">
      <w:pPr>
        <w:pStyle w:val="Commarcadores"/>
        <w:numPr>
          <w:ilvl w:val="0"/>
          <w:numId w:val="0"/>
        </w:numPr>
        <w:ind w:left="432"/>
        <w:jc w:val="center"/>
        <w:rPr>
          <w:lang w:val="pt-BR"/>
        </w:rPr>
      </w:pPr>
      <w:r>
        <w:rPr>
          <w:lang w:val="pt-BR"/>
        </w:rPr>
        <w:t>1 BYTE == 8 BITS</w:t>
      </w:r>
    </w:p>
    <w:tbl>
      <w:tblPr>
        <w:tblStyle w:val="Tabelacomgrade"/>
        <w:tblW w:w="0" w:type="auto"/>
        <w:tblInd w:w="432" w:type="dxa"/>
        <w:tblLook w:val="04A0" w:firstRow="1" w:lastRow="0" w:firstColumn="1" w:lastColumn="0" w:noHBand="0" w:noVBand="1"/>
      </w:tblPr>
      <w:tblGrid>
        <w:gridCol w:w="1082"/>
        <w:gridCol w:w="1071"/>
        <w:gridCol w:w="1071"/>
        <w:gridCol w:w="1072"/>
        <w:gridCol w:w="1072"/>
        <w:gridCol w:w="1072"/>
        <w:gridCol w:w="1072"/>
        <w:gridCol w:w="1072"/>
      </w:tblGrid>
      <w:tr w:rsidR="00844A24" w14:paraId="4DA62286" w14:textId="77777777" w:rsidTr="00844A24">
        <w:tc>
          <w:tcPr>
            <w:tcW w:w="1127" w:type="dxa"/>
          </w:tcPr>
          <w:p w14:paraId="461F5B15" w14:textId="798747EB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+ ou -</w:t>
            </w:r>
          </w:p>
        </w:tc>
        <w:tc>
          <w:tcPr>
            <w:tcW w:w="1127" w:type="dxa"/>
          </w:tcPr>
          <w:p w14:paraId="3BF5FD63" w14:textId="55DEE906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27" w:type="dxa"/>
          </w:tcPr>
          <w:p w14:paraId="670680C0" w14:textId="639E5F53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27" w:type="dxa"/>
          </w:tcPr>
          <w:p w14:paraId="7F863205" w14:textId="4DBBCC51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27" w:type="dxa"/>
          </w:tcPr>
          <w:p w14:paraId="5A39D5B6" w14:textId="389A1F1C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27" w:type="dxa"/>
          </w:tcPr>
          <w:p w14:paraId="77C89688" w14:textId="0BA84D4B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27" w:type="dxa"/>
          </w:tcPr>
          <w:p w14:paraId="6543E36E" w14:textId="52A9DABC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27" w:type="dxa"/>
          </w:tcPr>
          <w:p w14:paraId="7878CEE5" w14:textId="593949BE" w:rsidR="00844A24" w:rsidRDefault="00844A24" w:rsidP="00844A24">
            <w:pPr>
              <w:pStyle w:val="Commarcadores"/>
              <w:numPr>
                <w:ilvl w:val="0"/>
                <w:numId w:val="0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26CEC660" w14:textId="77777777" w:rsidR="00844A24" w:rsidRDefault="00844A24" w:rsidP="00171852">
      <w:pPr>
        <w:pStyle w:val="Commarcadores"/>
        <w:numPr>
          <w:ilvl w:val="0"/>
          <w:numId w:val="0"/>
        </w:numPr>
        <w:ind w:left="432"/>
        <w:jc w:val="both"/>
        <w:rPr>
          <w:lang w:val="pt-BR"/>
        </w:rPr>
      </w:pPr>
    </w:p>
    <w:p w14:paraId="63B8D35A" w14:textId="341554F9" w:rsidR="00844A24" w:rsidRPr="00844A24" w:rsidRDefault="00844A24" w:rsidP="00171852">
      <w:pPr>
        <w:pStyle w:val="Commarcadores"/>
        <w:jc w:val="both"/>
        <w:rPr>
          <w:lang w:val="pt-BR"/>
        </w:rPr>
      </w:pPr>
      <w:r w:rsidRPr="00844A24">
        <w:rPr>
          <w:u w:val="single"/>
          <w:lang w:val="pt-BR"/>
        </w:rPr>
        <w:t>Valor Literal</w:t>
      </w:r>
      <w:r>
        <w:rPr>
          <w:lang w:val="pt-BR"/>
        </w:rPr>
        <w:t>: Valor chumbado pelo desenvolvedor dentro do                  programa (não será uma entrada manual do usuário).</w:t>
      </w:r>
    </w:p>
    <w:p w14:paraId="3A2827E3" w14:textId="74F5B6E6" w:rsidR="00C56CE1" w:rsidRDefault="00F9470E" w:rsidP="00C56CE1">
      <w:pPr>
        <w:pStyle w:val="Commarcadores"/>
        <w:numPr>
          <w:ilvl w:val="0"/>
          <w:numId w:val="0"/>
        </w:numPr>
        <w:ind w:left="432"/>
        <w:jc w:val="both"/>
        <w:rPr>
          <w:b/>
          <w:lang w:val="pt-BR"/>
        </w:rPr>
      </w:pPr>
      <w:r>
        <w:rPr>
          <w:b/>
          <w:lang w:val="pt-BR"/>
        </w:rPr>
        <w:t>_________________________________________________________</w:t>
      </w:r>
    </w:p>
    <w:p w14:paraId="0D726F99" w14:textId="22F73ADC" w:rsidR="00171852" w:rsidRDefault="00171852" w:rsidP="00171852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IMPORT</w:t>
      </w:r>
    </w:p>
    <w:p w14:paraId="5BFF8748" w14:textId="77302746" w:rsidR="00F9470E" w:rsidRDefault="00171852" w:rsidP="00BC1F86">
      <w:pPr>
        <w:pStyle w:val="Commarcadores"/>
        <w:numPr>
          <w:ilvl w:val="0"/>
          <w:numId w:val="0"/>
        </w:numPr>
        <w:ind w:left="432"/>
        <w:jc w:val="both"/>
        <w:rPr>
          <w:lang w:val="pt-BR"/>
        </w:rPr>
      </w:pPr>
      <w:r>
        <w:rPr>
          <w:lang w:val="pt-BR"/>
        </w:rPr>
        <w:t xml:space="preserve">Deve ser declarado entre o pacote e a classe, pode ser digitado direto ou chama-lo no meio do código, o Java insere automaticamente quando usamos 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 + </w:t>
      </w:r>
      <w:proofErr w:type="spellStart"/>
      <w:r>
        <w:rPr>
          <w:lang w:val="pt-BR"/>
        </w:rPr>
        <w:t>space</w:t>
      </w:r>
      <w:proofErr w:type="spellEnd"/>
      <w:r>
        <w:rPr>
          <w:lang w:val="pt-BR"/>
        </w:rPr>
        <w:t>.</w:t>
      </w:r>
    </w:p>
    <w:p w14:paraId="120DAB24" w14:textId="559154F2" w:rsidR="00171852" w:rsidRDefault="00171852" w:rsidP="00171852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proofErr w:type="gramStart"/>
      <w:r>
        <w:rPr>
          <w:lang w:val="pt-BR"/>
        </w:rPr>
        <w:t>Java.until.Date</w:t>
      </w:r>
      <w:proofErr w:type="spellEnd"/>
      <w:proofErr w:type="gramEnd"/>
      <w:r>
        <w:rPr>
          <w:lang w:val="pt-BR"/>
        </w:rPr>
        <w:t xml:space="preserve"> (importa data e hora)</w:t>
      </w:r>
    </w:p>
    <w:p w14:paraId="7CBD86C8" w14:textId="17ACA70D" w:rsidR="00171852" w:rsidRDefault="00171852" w:rsidP="00171852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proofErr w:type="gramStart"/>
      <w:r>
        <w:rPr>
          <w:lang w:val="pt-BR"/>
        </w:rPr>
        <w:t>Javax.swing.JButton</w:t>
      </w:r>
      <w:proofErr w:type="spellEnd"/>
      <w:proofErr w:type="gramEnd"/>
      <w:r>
        <w:rPr>
          <w:lang w:val="pt-BR"/>
        </w:rPr>
        <w:t xml:space="preserve"> (insere botão)</w:t>
      </w:r>
    </w:p>
    <w:p w14:paraId="705D4E59" w14:textId="2729F9BB" w:rsidR="00C77DB2" w:rsidRDefault="00C77DB2" w:rsidP="00C77DB2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20058CC9" w14:textId="248FDAD2" w:rsidR="00C77DB2" w:rsidRDefault="00C77DB2" w:rsidP="00C77DB2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STRING</w:t>
      </w:r>
    </w:p>
    <w:p w14:paraId="145C8EF5" w14:textId="027443CB" w:rsidR="00C77DB2" w:rsidRDefault="00C77DB2" w:rsidP="005E48C6">
      <w:pPr>
        <w:pStyle w:val="Commarcadores"/>
        <w:numPr>
          <w:ilvl w:val="0"/>
          <w:numId w:val="0"/>
        </w:numPr>
        <w:ind w:left="432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é um conjunto de caracteres (char == tipo primitivo)</w:t>
      </w:r>
      <w:r w:rsidR="005E48C6">
        <w:rPr>
          <w:lang w:val="pt-BR"/>
        </w:rPr>
        <w:t>, é um objeto imutável.</w:t>
      </w:r>
    </w:p>
    <w:p w14:paraId="58C340D5" w14:textId="77777777" w:rsidR="00C975E0" w:rsidRPr="00C975E0" w:rsidRDefault="00C975E0" w:rsidP="00C975E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enlo"/>
          <w:sz w:val="28"/>
          <w:szCs w:val="22"/>
          <w:highlight w:val="black"/>
          <w:lang w:val="pt-BR"/>
        </w:rPr>
      </w:pPr>
      <w:proofErr w:type="spellStart"/>
      <w:r w:rsidRPr="00C975E0">
        <w:rPr>
          <w:rFonts w:asciiTheme="majorHAnsi" w:hAnsiTheme="majorHAnsi" w:cs="Menlo"/>
          <w:color w:val="1290C3"/>
          <w:sz w:val="28"/>
          <w:szCs w:val="22"/>
          <w:highlight w:val="black"/>
          <w:lang w:val="pt-BR"/>
        </w:rPr>
        <w:t>String</w:t>
      </w:r>
      <w:proofErr w:type="spellEnd"/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F2F200"/>
          <w:sz w:val="28"/>
          <w:szCs w:val="22"/>
          <w:highlight w:val="black"/>
          <w:lang w:val="pt-BR"/>
        </w:rPr>
        <w:t>nome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=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17C6A3"/>
          <w:sz w:val="28"/>
          <w:szCs w:val="22"/>
          <w:highlight w:val="black"/>
          <w:lang w:val="pt-BR"/>
        </w:rPr>
        <w:t>"Karina"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;</w:t>
      </w:r>
    </w:p>
    <w:p w14:paraId="559B22E3" w14:textId="637470DC" w:rsidR="00C975E0" w:rsidRPr="00C975E0" w:rsidRDefault="00C975E0" w:rsidP="00C975E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enlo"/>
          <w:sz w:val="28"/>
          <w:szCs w:val="22"/>
          <w:highlight w:val="black"/>
          <w:lang w:val="pt-BR"/>
        </w:rPr>
      </w:pPr>
      <w:proofErr w:type="spellStart"/>
      <w:r w:rsidRPr="00C975E0">
        <w:rPr>
          <w:rFonts w:asciiTheme="majorHAnsi" w:hAnsiTheme="majorHAnsi" w:cs="Menlo"/>
          <w:color w:val="1290C3"/>
          <w:sz w:val="28"/>
          <w:szCs w:val="22"/>
          <w:highlight w:val="black"/>
          <w:lang w:val="pt-BR"/>
        </w:rPr>
        <w:t>String</w:t>
      </w:r>
      <w:proofErr w:type="spellEnd"/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F2F200"/>
          <w:sz w:val="28"/>
          <w:szCs w:val="22"/>
          <w:highlight w:val="black"/>
          <w:lang w:val="pt-BR"/>
        </w:rPr>
        <w:t>sobrenome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=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17C6A3"/>
          <w:sz w:val="28"/>
          <w:szCs w:val="22"/>
          <w:highlight w:val="black"/>
          <w:lang w:val="pt-BR"/>
        </w:rPr>
        <w:t>"Kawamura"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;</w:t>
      </w:r>
    </w:p>
    <w:p w14:paraId="3B9653CE" w14:textId="54873E78" w:rsidR="00C975E0" w:rsidRDefault="00C975E0" w:rsidP="00C975E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</w:pPr>
      <w:proofErr w:type="spellStart"/>
      <w:proofErr w:type="gramStart"/>
      <w:r w:rsidRPr="00C975E0">
        <w:rPr>
          <w:rFonts w:asciiTheme="majorHAnsi" w:hAnsiTheme="majorHAnsi" w:cs="Menlo"/>
          <w:color w:val="CC6C1D"/>
          <w:sz w:val="28"/>
          <w:szCs w:val="22"/>
          <w:highlight w:val="black"/>
          <w:lang w:val="pt-BR"/>
        </w:rPr>
        <w:t>int</w:t>
      </w:r>
      <w:proofErr w:type="spellEnd"/>
      <w:proofErr w:type="gramEnd"/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F2F200"/>
          <w:sz w:val="28"/>
          <w:szCs w:val="22"/>
          <w:highlight w:val="black"/>
          <w:lang w:val="pt-BR"/>
        </w:rPr>
        <w:t>idade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=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6897BB"/>
          <w:sz w:val="28"/>
          <w:szCs w:val="22"/>
          <w:highlight w:val="black"/>
          <w:lang w:val="pt-BR"/>
        </w:rPr>
        <w:t>20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;</w:t>
      </w:r>
    </w:p>
    <w:p w14:paraId="58CB5A90" w14:textId="77777777" w:rsidR="00F925C1" w:rsidRDefault="00F925C1" w:rsidP="00C975E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</w:pPr>
    </w:p>
    <w:p w14:paraId="0C5E2A7F" w14:textId="77777777" w:rsidR="00F925C1" w:rsidRPr="00C975E0" w:rsidRDefault="00F925C1" w:rsidP="00C975E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Menlo"/>
          <w:sz w:val="28"/>
          <w:szCs w:val="22"/>
          <w:highlight w:val="black"/>
          <w:lang w:val="pt-BR"/>
        </w:rPr>
      </w:pPr>
    </w:p>
    <w:p w14:paraId="4693978E" w14:textId="257C25FE" w:rsidR="00C77DB2" w:rsidRDefault="00C975E0" w:rsidP="00C975E0">
      <w:pPr>
        <w:pStyle w:val="Commarcadores"/>
        <w:numPr>
          <w:ilvl w:val="0"/>
          <w:numId w:val="0"/>
        </w:numPr>
        <w:ind w:left="432" w:firstLine="288"/>
        <w:rPr>
          <w:rFonts w:asciiTheme="majorHAnsi" w:hAnsiTheme="majorHAnsi" w:cs="Menlo"/>
          <w:color w:val="E6E6FA"/>
          <w:sz w:val="28"/>
          <w:szCs w:val="22"/>
          <w:lang w:val="pt-BR"/>
        </w:rPr>
      </w:pPr>
      <w:proofErr w:type="spellStart"/>
      <w:proofErr w:type="gramStart"/>
      <w:r w:rsidRPr="00C975E0">
        <w:rPr>
          <w:rFonts w:asciiTheme="majorHAnsi" w:hAnsiTheme="majorHAnsi" w:cs="Menlo"/>
          <w:color w:val="CC6C1D"/>
          <w:sz w:val="28"/>
          <w:szCs w:val="22"/>
          <w:highlight w:val="black"/>
          <w:lang w:val="pt-BR"/>
        </w:rPr>
        <w:t>double</w:t>
      </w:r>
      <w:proofErr w:type="spellEnd"/>
      <w:proofErr w:type="gramEnd"/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F2F200"/>
          <w:sz w:val="28"/>
          <w:szCs w:val="22"/>
          <w:highlight w:val="black"/>
          <w:shd w:val="clear" w:color="auto" w:fill="1B6291"/>
          <w:lang w:val="pt-BR"/>
        </w:rPr>
        <w:t>salario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=</w:t>
      </w:r>
      <w:r w:rsidRPr="00C975E0">
        <w:rPr>
          <w:rFonts w:asciiTheme="majorHAnsi" w:hAnsiTheme="majorHAnsi" w:cs="Menlo"/>
          <w:color w:val="D9E8F7"/>
          <w:sz w:val="28"/>
          <w:szCs w:val="22"/>
          <w:highlight w:val="black"/>
          <w:lang w:val="pt-BR"/>
        </w:rPr>
        <w:t xml:space="preserve"> </w:t>
      </w:r>
      <w:r w:rsidRPr="00C975E0">
        <w:rPr>
          <w:rFonts w:asciiTheme="majorHAnsi" w:hAnsiTheme="majorHAnsi" w:cs="Menlo"/>
          <w:color w:val="6897BB"/>
          <w:sz w:val="28"/>
          <w:szCs w:val="22"/>
          <w:highlight w:val="black"/>
          <w:lang w:val="pt-BR"/>
        </w:rPr>
        <w:t>2000.00</w:t>
      </w:r>
      <w:r w:rsidRPr="00C975E0">
        <w:rPr>
          <w:rFonts w:asciiTheme="majorHAnsi" w:hAnsiTheme="majorHAnsi" w:cs="Menlo"/>
          <w:color w:val="E6E6FA"/>
          <w:sz w:val="28"/>
          <w:szCs w:val="22"/>
          <w:highlight w:val="black"/>
          <w:lang w:val="pt-BR"/>
        </w:rPr>
        <w:t>;</w:t>
      </w:r>
    </w:p>
    <w:p w14:paraId="2974F041" w14:textId="77777777" w:rsidR="00C975E0" w:rsidRDefault="00C975E0" w:rsidP="00C975E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1290C3"/>
          <w:sz w:val="28"/>
          <w:szCs w:val="28"/>
          <w:lang w:val="pt-BR"/>
        </w:rPr>
      </w:pPr>
    </w:p>
    <w:p w14:paraId="051A9E03" w14:textId="029CD1C5" w:rsidR="00C975E0" w:rsidRPr="008C52DB" w:rsidRDefault="00C975E0" w:rsidP="00C975E0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r w:rsidRPr="00C975E0">
        <w:rPr>
          <w:color w:val="1290C3"/>
          <w:highlight w:val="black"/>
          <w:lang w:val="pt-BR"/>
        </w:rPr>
        <w:t>System</w:t>
      </w:r>
      <w:r w:rsidRPr="00C975E0">
        <w:rPr>
          <w:color w:val="E6E6FA"/>
          <w:highlight w:val="black"/>
          <w:lang w:val="pt-BR"/>
        </w:rPr>
        <w:t>.</w:t>
      </w:r>
      <w:r w:rsidRPr="00C975E0">
        <w:rPr>
          <w:b/>
          <w:bCs/>
          <w:i/>
          <w:iCs/>
          <w:color w:val="8DDAF8"/>
          <w:highlight w:val="black"/>
          <w:lang w:val="pt-BR"/>
        </w:rPr>
        <w:t>out</w:t>
      </w:r>
      <w:r w:rsidRPr="00C975E0">
        <w:rPr>
          <w:color w:val="E6E6FA"/>
          <w:highlight w:val="black"/>
          <w:lang w:val="pt-BR"/>
        </w:rPr>
        <w:t>.</w:t>
      </w:r>
      <w:r w:rsidRPr="00C975E0">
        <w:rPr>
          <w:color w:val="A7EC21"/>
          <w:highlight w:val="black"/>
          <w:lang w:val="pt-BR"/>
        </w:rPr>
        <w:t>println</w:t>
      </w:r>
      <w:proofErr w:type="spellEnd"/>
      <w:r w:rsidRPr="00C975E0">
        <w:rPr>
          <w:color w:val="F9FAF4"/>
          <w:highlight w:val="black"/>
          <w:lang w:val="pt-BR"/>
        </w:rPr>
        <w:t>(</w:t>
      </w:r>
      <w:r w:rsidRPr="00C975E0">
        <w:rPr>
          <w:highlight w:val="black"/>
          <w:lang w:val="pt-BR"/>
        </w:rPr>
        <w:t>"Nome: "</w:t>
      </w:r>
      <w:r w:rsidRPr="00C975E0">
        <w:rPr>
          <w:color w:val="D9E8F7"/>
          <w:highlight w:val="black"/>
          <w:lang w:val="pt-BR"/>
        </w:rPr>
        <w:t xml:space="preserve"> </w:t>
      </w:r>
      <w:proofErr w:type="gramStart"/>
      <w:r w:rsidRPr="00C975E0">
        <w:rPr>
          <w:color w:val="E6E6FA"/>
          <w:highlight w:val="black"/>
          <w:lang w:val="pt-BR"/>
        </w:rPr>
        <w:t>+</w:t>
      </w:r>
      <w:proofErr w:type="gramEnd"/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F3EC79"/>
          <w:highlight w:val="black"/>
          <w:lang w:val="pt-BR"/>
        </w:rPr>
        <w:t>nome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highlight w:val="black"/>
          <w:lang w:val="pt-BR"/>
        </w:rPr>
        <w:t>"\</w:t>
      </w:r>
      <w:proofErr w:type="spellStart"/>
      <w:r w:rsidRPr="00C975E0">
        <w:rPr>
          <w:highlight w:val="black"/>
          <w:lang w:val="pt-BR"/>
        </w:rPr>
        <w:t>nSobrenome</w:t>
      </w:r>
      <w:proofErr w:type="spellEnd"/>
      <w:r w:rsidRPr="00C975E0">
        <w:rPr>
          <w:highlight w:val="black"/>
          <w:lang w:val="pt-BR"/>
        </w:rPr>
        <w:t>: "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F3EC79"/>
          <w:highlight w:val="black"/>
          <w:lang w:val="pt-BR"/>
        </w:rPr>
        <w:t>sobrenome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  </w:t>
      </w:r>
      <w:r w:rsidRPr="00C975E0">
        <w:rPr>
          <w:highlight w:val="black"/>
          <w:lang w:val="pt-BR"/>
        </w:rPr>
        <w:t>"\</w:t>
      </w:r>
      <w:proofErr w:type="spellStart"/>
      <w:r w:rsidRPr="00C975E0">
        <w:rPr>
          <w:highlight w:val="black"/>
          <w:lang w:val="pt-BR"/>
        </w:rPr>
        <w:t>nIdade</w:t>
      </w:r>
      <w:proofErr w:type="spellEnd"/>
      <w:r w:rsidRPr="00C975E0">
        <w:rPr>
          <w:highlight w:val="black"/>
          <w:lang w:val="pt-BR"/>
        </w:rPr>
        <w:t>: "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F3EC79"/>
          <w:highlight w:val="black"/>
          <w:lang w:val="pt-BR"/>
        </w:rPr>
        <w:t>idade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highlight w:val="black"/>
          <w:lang w:val="pt-BR"/>
        </w:rPr>
        <w:t>"\</w:t>
      </w:r>
      <w:proofErr w:type="spellStart"/>
      <w:r w:rsidRPr="00C975E0">
        <w:rPr>
          <w:highlight w:val="black"/>
          <w:lang w:val="pt-BR"/>
        </w:rPr>
        <w:t>nSalário</w:t>
      </w:r>
      <w:proofErr w:type="spellEnd"/>
      <w:r w:rsidRPr="00C975E0">
        <w:rPr>
          <w:highlight w:val="black"/>
          <w:lang w:val="pt-BR"/>
        </w:rPr>
        <w:t>: "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F3EC79"/>
          <w:highlight w:val="black"/>
          <w:lang w:val="pt-BR"/>
        </w:rPr>
        <w:t>salario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color w:val="E6E6FA"/>
          <w:highlight w:val="black"/>
          <w:lang w:val="pt-BR"/>
        </w:rPr>
        <w:t>+</w:t>
      </w:r>
      <w:r w:rsidRPr="00C975E0">
        <w:rPr>
          <w:color w:val="D9E8F7"/>
          <w:highlight w:val="black"/>
          <w:lang w:val="pt-BR"/>
        </w:rPr>
        <w:t xml:space="preserve"> </w:t>
      </w:r>
      <w:r w:rsidRPr="00C975E0">
        <w:rPr>
          <w:highlight w:val="black"/>
          <w:lang w:val="pt-BR"/>
        </w:rPr>
        <w:t>"\n\n"</w:t>
      </w:r>
      <w:r w:rsidRPr="00C975E0">
        <w:rPr>
          <w:color w:val="F9FAF4"/>
          <w:highlight w:val="black"/>
          <w:lang w:val="pt-BR"/>
        </w:rPr>
        <w:t>)</w:t>
      </w:r>
      <w:r w:rsidRPr="00C975E0">
        <w:rPr>
          <w:color w:val="E6E6FA"/>
          <w:highlight w:val="black"/>
          <w:lang w:val="pt-BR"/>
        </w:rPr>
        <w:t>;</w:t>
      </w:r>
    </w:p>
    <w:p w14:paraId="318F1093" w14:textId="3E6C66DB" w:rsidR="00C56CE1" w:rsidRDefault="00491A8D" w:rsidP="008C52DB">
      <w:pPr>
        <w:pStyle w:val="Commarcadores"/>
        <w:numPr>
          <w:ilvl w:val="0"/>
          <w:numId w:val="0"/>
        </w:numPr>
        <w:ind w:left="1440"/>
        <w:rPr>
          <w:color w:val="E6E6FA"/>
          <w:lang w:val="pt-BR"/>
        </w:rPr>
      </w:pPr>
      <w:proofErr w:type="spellStart"/>
      <w:r w:rsidRPr="008C52DB">
        <w:rPr>
          <w:color w:val="1290C3"/>
          <w:highlight w:val="black"/>
          <w:lang w:val="pt-BR"/>
        </w:rPr>
        <w:t>System</w:t>
      </w:r>
      <w:r w:rsidRPr="008C52DB">
        <w:rPr>
          <w:color w:val="E6E6FA"/>
          <w:highlight w:val="black"/>
          <w:lang w:val="pt-BR"/>
        </w:rPr>
        <w:t>.</w:t>
      </w:r>
      <w:r w:rsidRPr="008C52DB">
        <w:rPr>
          <w:b/>
          <w:bCs/>
          <w:i/>
          <w:iCs/>
          <w:color w:val="8DDAF8"/>
          <w:highlight w:val="black"/>
          <w:lang w:val="pt-BR"/>
        </w:rPr>
        <w:t>out</w:t>
      </w:r>
      <w:r w:rsidRPr="008C52DB">
        <w:rPr>
          <w:color w:val="E6E6FA"/>
          <w:highlight w:val="black"/>
          <w:lang w:val="pt-BR"/>
        </w:rPr>
        <w:t>.</w:t>
      </w:r>
      <w:r w:rsidRPr="008C52DB">
        <w:rPr>
          <w:color w:val="A7EC21"/>
          <w:highlight w:val="black"/>
          <w:u w:val="single"/>
          <w:lang w:val="pt-BR"/>
        </w:rPr>
        <w:t>print</w:t>
      </w:r>
      <w:proofErr w:type="spellEnd"/>
      <w:r w:rsidRPr="008C52DB">
        <w:rPr>
          <w:color w:val="F9FAF4"/>
          <w:highlight w:val="black"/>
          <w:lang w:val="pt-BR"/>
        </w:rPr>
        <w:t>(</w:t>
      </w:r>
      <w:r w:rsidRPr="008C52DB">
        <w:rPr>
          <w:highlight w:val="black"/>
          <w:lang w:val="pt-BR"/>
        </w:rPr>
        <w:t>"A %s %</w:t>
      </w:r>
      <w:proofErr w:type="spellStart"/>
      <w:r w:rsidRPr="008C52DB">
        <w:rPr>
          <w:highlight w:val="black"/>
          <w:lang w:val="pt-BR"/>
        </w:rPr>
        <w:t>s</w:t>
      </w:r>
      <w:proofErr w:type="spellEnd"/>
      <w:r w:rsidRPr="008C52DB">
        <w:rPr>
          <w:highlight w:val="black"/>
          <w:lang w:val="pt-BR"/>
        </w:rPr>
        <w:t xml:space="preserve"> tem %i anos, é analista de desenvolvimento "</w:t>
      </w:r>
      <w:r w:rsidRPr="008C52DB">
        <w:rPr>
          <w:color w:val="D9E8F7"/>
          <w:highlight w:val="black"/>
          <w:lang w:val="pt-BR"/>
        </w:rPr>
        <w:t xml:space="preserve"> </w:t>
      </w:r>
      <w:r w:rsidRPr="008C52DB">
        <w:rPr>
          <w:color w:val="E6E6FA"/>
          <w:highlight w:val="black"/>
          <w:lang w:val="pt-BR"/>
        </w:rPr>
        <w:t>+</w:t>
      </w:r>
      <w:r w:rsidRPr="008C52DB">
        <w:rPr>
          <w:color w:val="D9E8F7"/>
          <w:highlight w:val="black"/>
          <w:lang w:val="pt-BR"/>
        </w:rPr>
        <w:t xml:space="preserve"> </w:t>
      </w:r>
      <w:r w:rsidRPr="008C52DB">
        <w:rPr>
          <w:highlight w:val="black"/>
          <w:lang w:val="pt-BR"/>
        </w:rPr>
        <w:t>"de sistemas e seu salário é de R$%d"</w:t>
      </w:r>
      <w:r w:rsidRPr="008C52DB">
        <w:rPr>
          <w:color w:val="E6E6FA"/>
          <w:highlight w:val="black"/>
          <w:lang w:val="pt-BR"/>
        </w:rPr>
        <w:t>,</w:t>
      </w:r>
      <w:r w:rsidRPr="008C52DB">
        <w:rPr>
          <w:color w:val="D9E8F7"/>
          <w:highlight w:val="black"/>
          <w:lang w:val="pt-BR"/>
        </w:rPr>
        <w:t xml:space="preserve"> </w:t>
      </w:r>
      <w:r w:rsidRPr="008C52DB">
        <w:rPr>
          <w:color w:val="F3EC79"/>
          <w:highlight w:val="black"/>
          <w:lang w:val="pt-BR"/>
        </w:rPr>
        <w:t>nome</w:t>
      </w:r>
      <w:r w:rsidRPr="008C52DB">
        <w:rPr>
          <w:color w:val="E6E6FA"/>
          <w:highlight w:val="black"/>
          <w:lang w:val="pt-BR"/>
        </w:rPr>
        <w:t>,</w:t>
      </w:r>
      <w:r w:rsidRPr="008C52DB">
        <w:rPr>
          <w:color w:val="D9E8F7"/>
          <w:highlight w:val="black"/>
          <w:lang w:val="pt-BR"/>
        </w:rPr>
        <w:t xml:space="preserve"> </w:t>
      </w:r>
      <w:r w:rsidRPr="008C52DB">
        <w:rPr>
          <w:color w:val="F3EC79"/>
          <w:highlight w:val="black"/>
          <w:lang w:val="pt-BR"/>
        </w:rPr>
        <w:t>sobrenome</w:t>
      </w:r>
      <w:r w:rsidRPr="008C52DB">
        <w:rPr>
          <w:color w:val="E6E6FA"/>
          <w:highlight w:val="black"/>
          <w:lang w:val="pt-BR"/>
        </w:rPr>
        <w:t>,</w:t>
      </w:r>
      <w:r w:rsidRPr="008C52DB">
        <w:rPr>
          <w:color w:val="D9E8F7"/>
          <w:highlight w:val="black"/>
          <w:lang w:val="pt-BR"/>
        </w:rPr>
        <w:t xml:space="preserve"> </w:t>
      </w:r>
      <w:r w:rsidRPr="008C52DB">
        <w:rPr>
          <w:color w:val="F3EC79"/>
          <w:highlight w:val="black"/>
          <w:lang w:val="pt-BR"/>
        </w:rPr>
        <w:t>idade</w:t>
      </w:r>
      <w:r w:rsidRPr="008C52DB">
        <w:rPr>
          <w:color w:val="E6E6FA"/>
          <w:highlight w:val="black"/>
          <w:lang w:val="pt-BR"/>
        </w:rPr>
        <w:t>,</w:t>
      </w:r>
      <w:r w:rsidRPr="008C52DB">
        <w:rPr>
          <w:color w:val="D9E8F7"/>
          <w:highlight w:val="black"/>
          <w:lang w:val="pt-BR"/>
        </w:rPr>
        <w:t xml:space="preserve"> </w:t>
      </w:r>
      <w:r w:rsidRPr="008C52DB">
        <w:rPr>
          <w:color w:val="F3EC79"/>
          <w:highlight w:val="black"/>
          <w:lang w:val="pt-BR"/>
        </w:rPr>
        <w:t>salario</w:t>
      </w:r>
      <w:r w:rsidRPr="008C52DB">
        <w:rPr>
          <w:color w:val="F9FAF4"/>
          <w:highlight w:val="black"/>
          <w:lang w:val="pt-BR"/>
        </w:rPr>
        <w:t>)</w:t>
      </w:r>
      <w:r w:rsidRPr="008C52DB">
        <w:rPr>
          <w:color w:val="E6E6FA"/>
          <w:highlight w:val="black"/>
          <w:lang w:val="pt-BR"/>
        </w:rPr>
        <w:t>;</w:t>
      </w:r>
    </w:p>
    <w:p w14:paraId="4C87D62F" w14:textId="20C59C43" w:rsidR="008C52DB" w:rsidRPr="008C52DB" w:rsidRDefault="008C52DB" w:rsidP="008C52D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Menlo"/>
          <w:sz w:val="28"/>
          <w:szCs w:val="36"/>
          <w:highlight w:val="black"/>
          <w:lang w:val="pt-BR"/>
        </w:rPr>
      </w:pPr>
      <w:proofErr w:type="spellStart"/>
      <w:r w:rsidRPr="008C52DB">
        <w:rPr>
          <w:rFonts w:asciiTheme="majorHAnsi" w:hAnsiTheme="majorHAnsi" w:cs="Menlo"/>
          <w:color w:val="1290C3"/>
          <w:sz w:val="28"/>
          <w:szCs w:val="36"/>
          <w:highlight w:val="black"/>
          <w:lang w:val="pt-BR"/>
        </w:rPr>
        <w:t>String</w:t>
      </w:r>
      <w:proofErr w:type="spellEnd"/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F2F200"/>
          <w:sz w:val="28"/>
          <w:szCs w:val="36"/>
          <w:highlight w:val="black"/>
          <w:lang w:val="pt-BR"/>
        </w:rPr>
        <w:t>frase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=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proofErr w:type="spellStart"/>
      <w:r w:rsidRPr="008C52DB">
        <w:rPr>
          <w:rFonts w:asciiTheme="majorHAnsi" w:hAnsiTheme="majorHAnsi" w:cs="Menlo"/>
          <w:color w:val="1290C3"/>
          <w:sz w:val="28"/>
          <w:szCs w:val="36"/>
          <w:highlight w:val="black"/>
          <w:lang w:val="pt-BR"/>
        </w:rPr>
        <w:t>String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.</w:t>
      </w:r>
      <w:r w:rsidRPr="008C52DB">
        <w:rPr>
          <w:rFonts w:asciiTheme="majorHAnsi" w:hAnsiTheme="majorHAnsi" w:cs="Menlo"/>
          <w:i/>
          <w:iCs/>
          <w:color w:val="96EC3F"/>
          <w:sz w:val="28"/>
          <w:szCs w:val="36"/>
          <w:highlight w:val="black"/>
          <w:lang w:val="pt-BR"/>
        </w:rPr>
        <w:t>format</w:t>
      </w:r>
      <w:proofErr w:type="spellEnd"/>
      <w:r w:rsidRPr="008C52DB">
        <w:rPr>
          <w:rFonts w:asciiTheme="majorHAnsi" w:hAnsiTheme="majorHAnsi" w:cs="Menlo"/>
          <w:color w:val="F9FAF4"/>
          <w:sz w:val="28"/>
          <w:szCs w:val="36"/>
          <w:highlight w:val="black"/>
          <w:lang w:val="pt-BR"/>
        </w:rPr>
        <w:t>(</w:t>
      </w:r>
      <w:r w:rsidRPr="008C52DB">
        <w:rPr>
          <w:rFonts w:asciiTheme="majorHAnsi" w:hAnsiTheme="majorHAnsi" w:cs="Menlo"/>
          <w:color w:val="17C6A3"/>
          <w:sz w:val="28"/>
          <w:szCs w:val="36"/>
          <w:highlight w:val="black"/>
          <w:lang w:val="pt-BR"/>
        </w:rPr>
        <w:t>"A %s %</w:t>
      </w:r>
      <w:proofErr w:type="spellStart"/>
      <w:r w:rsidRPr="008C52DB">
        <w:rPr>
          <w:rFonts w:asciiTheme="majorHAnsi" w:hAnsiTheme="majorHAnsi" w:cs="Menlo"/>
          <w:color w:val="17C6A3"/>
          <w:sz w:val="28"/>
          <w:szCs w:val="36"/>
          <w:highlight w:val="black"/>
          <w:lang w:val="pt-BR"/>
        </w:rPr>
        <w:t>s</w:t>
      </w:r>
      <w:proofErr w:type="spellEnd"/>
      <w:r w:rsidRPr="008C52DB">
        <w:rPr>
          <w:rFonts w:asciiTheme="majorHAnsi" w:hAnsiTheme="majorHAnsi" w:cs="Menlo"/>
          <w:color w:val="17C6A3"/>
          <w:sz w:val="28"/>
          <w:szCs w:val="36"/>
          <w:highlight w:val="black"/>
          <w:lang w:val="pt-BR"/>
        </w:rPr>
        <w:t xml:space="preserve"> tem %i anos, é analista de desenvolvimento "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+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17C6A3"/>
          <w:sz w:val="28"/>
          <w:szCs w:val="36"/>
          <w:highlight w:val="black"/>
          <w:lang w:val="pt-BR"/>
        </w:rPr>
        <w:t>"de sistemas e seu salário é de R$%d"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,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F3EC79"/>
          <w:sz w:val="28"/>
          <w:szCs w:val="36"/>
          <w:highlight w:val="black"/>
          <w:lang w:val="pt-BR"/>
        </w:rPr>
        <w:t>nome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,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F3EC79"/>
          <w:sz w:val="28"/>
          <w:szCs w:val="36"/>
          <w:highlight w:val="black"/>
          <w:lang w:val="pt-BR"/>
        </w:rPr>
        <w:lastRenderedPageBreak/>
        <w:t>sobrenome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,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F3EC79"/>
          <w:sz w:val="28"/>
          <w:szCs w:val="36"/>
          <w:highlight w:val="black"/>
          <w:lang w:val="pt-BR"/>
        </w:rPr>
        <w:t>idade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,</w:t>
      </w:r>
      <w:r w:rsidRPr="008C52DB">
        <w:rPr>
          <w:rFonts w:asciiTheme="majorHAnsi" w:hAnsiTheme="majorHAnsi" w:cs="Menlo"/>
          <w:color w:val="D9E8F7"/>
          <w:sz w:val="28"/>
          <w:szCs w:val="36"/>
          <w:highlight w:val="black"/>
          <w:lang w:val="pt-BR"/>
        </w:rPr>
        <w:t xml:space="preserve"> </w:t>
      </w:r>
      <w:r w:rsidRPr="008C52DB">
        <w:rPr>
          <w:rFonts w:asciiTheme="majorHAnsi" w:hAnsiTheme="majorHAnsi" w:cs="Menlo"/>
          <w:color w:val="F3EC79"/>
          <w:sz w:val="28"/>
          <w:szCs w:val="36"/>
          <w:highlight w:val="black"/>
          <w:lang w:val="pt-BR"/>
        </w:rPr>
        <w:t>salario</w:t>
      </w:r>
      <w:r w:rsidRPr="008C52DB">
        <w:rPr>
          <w:rFonts w:asciiTheme="majorHAnsi" w:hAnsiTheme="majorHAnsi" w:cs="Menlo"/>
          <w:color w:val="F9FAF4"/>
          <w:sz w:val="28"/>
          <w:szCs w:val="36"/>
          <w:highlight w:val="black"/>
          <w:lang w:val="pt-BR"/>
        </w:rPr>
        <w:t>)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;</w:t>
      </w:r>
    </w:p>
    <w:p w14:paraId="2C25D8E0" w14:textId="58088AEF" w:rsidR="008C52DB" w:rsidRPr="008C52DB" w:rsidRDefault="008C52DB" w:rsidP="008C52DB">
      <w:pPr>
        <w:pStyle w:val="Commarcadores"/>
        <w:numPr>
          <w:ilvl w:val="0"/>
          <w:numId w:val="0"/>
        </w:numPr>
        <w:ind w:left="1440"/>
        <w:rPr>
          <w:rFonts w:asciiTheme="majorHAnsi" w:hAnsiTheme="majorHAnsi"/>
          <w:sz w:val="24"/>
          <w:lang w:val="pt-BR"/>
        </w:rPr>
      </w:pPr>
      <w:proofErr w:type="spellStart"/>
      <w:r w:rsidRPr="008C52DB">
        <w:rPr>
          <w:rFonts w:asciiTheme="majorHAnsi" w:hAnsiTheme="majorHAnsi" w:cs="Menlo"/>
          <w:color w:val="1290C3"/>
          <w:sz w:val="28"/>
          <w:szCs w:val="36"/>
          <w:highlight w:val="black"/>
          <w:lang w:val="pt-BR"/>
        </w:rPr>
        <w:t>System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.</w:t>
      </w:r>
      <w:r w:rsidRPr="008C52DB">
        <w:rPr>
          <w:rFonts w:asciiTheme="majorHAnsi" w:hAnsiTheme="majorHAnsi" w:cs="Menlo"/>
          <w:b/>
          <w:bCs/>
          <w:i/>
          <w:iCs/>
          <w:color w:val="8DDAF8"/>
          <w:sz w:val="28"/>
          <w:szCs w:val="36"/>
          <w:highlight w:val="black"/>
          <w:lang w:val="pt-BR"/>
        </w:rPr>
        <w:t>out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.</w:t>
      </w:r>
      <w:r w:rsidRPr="008C52DB">
        <w:rPr>
          <w:rFonts w:asciiTheme="majorHAnsi" w:hAnsiTheme="majorHAnsi" w:cs="Menlo"/>
          <w:color w:val="A7EC21"/>
          <w:sz w:val="28"/>
          <w:szCs w:val="36"/>
          <w:highlight w:val="black"/>
          <w:lang w:val="pt-BR"/>
        </w:rPr>
        <w:t>println</w:t>
      </w:r>
      <w:proofErr w:type="spellEnd"/>
      <w:r w:rsidRPr="008C52DB">
        <w:rPr>
          <w:rFonts w:asciiTheme="majorHAnsi" w:hAnsiTheme="majorHAnsi" w:cs="Menlo"/>
          <w:color w:val="F9FAF4"/>
          <w:sz w:val="28"/>
          <w:szCs w:val="36"/>
          <w:highlight w:val="black"/>
          <w:lang w:val="pt-BR"/>
        </w:rPr>
        <w:t>(</w:t>
      </w:r>
      <w:r w:rsidRPr="008C52DB">
        <w:rPr>
          <w:rFonts w:asciiTheme="majorHAnsi" w:hAnsiTheme="majorHAnsi" w:cs="Menlo"/>
          <w:color w:val="F3EC79"/>
          <w:sz w:val="28"/>
          <w:szCs w:val="36"/>
          <w:highlight w:val="black"/>
          <w:lang w:val="pt-BR"/>
        </w:rPr>
        <w:t>frase</w:t>
      </w:r>
      <w:r w:rsidRPr="008C52DB">
        <w:rPr>
          <w:rFonts w:asciiTheme="majorHAnsi" w:hAnsiTheme="majorHAnsi" w:cs="Menlo"/>
          <w:color w:val="F9FAF4"/>
          <w:sz w:val="28"/>
          <w:szCs w:val="36"/>
          <w:highlight w:val="black"/>
          <w:lang w:val="pt-BR"/>
        </w:rPr>
        <w:t>)</w:t>
      </w:r>
      <w:r w:rsidRPr="008C52DB">
        <w:rPr>
          <w:rFonts w:asciiTheme="majorHAnsi" w:hAnsiTheme="majorHAnsi" w:cs="Menlo"/>
          <w:color w:val="E6E6FA"/>
          <w:sz w:val="28"/>
          <w:szCs w:val="36"/>
          <w:highlight w:val="black"/>
          <w:lang w:val="pt-BR"/>
        </w:rPr>
        <w:t>;</w:t>
      </w:r>
    </w:p>
    <w:p w14:paraId="38F41E5B" w14:textId="77777777" w:rsidR="00E924DF" w:rsidRDefault="00E924DF" w:rsidP="00E924DF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083D569D" w14:textId="50633103" w:rsidR="00E924DF" w:rsidRDefault="00E924DF" w:rsidP="00E924DF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NOTAÇÃO PONTO</w:t>
      </w:r>
    </w:p>
    <w:p w14:paraId="34307870" w14:textId="4B32E0B4" w:rsidR="00E924DF" w:rsidRDefault="00F21996" w:rsidP="00F21996">
      <w:pPr>
        <w:pStyle w:val="Commarcadores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A notação ponto é usada para chamar propriedades e aplica-las aos comandos</w:t>
      </w:r>
      <w:r w:rsidR="00E924DF">
        <w:rPr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3"/>
        <w:gridCol w:w="6573"/>
      </w:tblGrid>
      <w:tr w:rsidR="00F21996" w14:paraId="5A810A33" w14:textId="77777777" w:rsidTr="00F21996">
        <w:tc>
          <w:tcPr>
            <w:tcW w:w="2443" w:type="dxa"/>
          </w:tcPr>
          <w:p w14:paraId="3FC34767" w14:textId="33D21378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charAt</w:t>
            </w:r>
            <w:proofErr w:type="spellEnd"/>
          </w:p>
        </w:tc>
        <w:tc>
          <w:tcPr>
            <w:tcW w:w="6573" w:type="dxa"/>
          </w:tcPr>
          <w:p w14:paraId="41970AAB" w14:textId="318795DE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Imprime somente a letra correspondente ao índice indicado</w:t>
            </w:r>
          </w:p>
        </w:tc>
      </w:tr>
      <w:tr w:rsidR="00F21996" w14:paraId="7EA6B758" w14:textId="77777777" w:rsidTr="00F21996">
        <w:tc>
          <w:tcPr>
            <w:tcW w:w="2443" w:type="dxa"/>
          </w:tcPr>
          <w:p w14:paraId="23713CB1" w14:textId="398D2BA2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concat</w:t>
            </w:r>
            <w:proofErr w:type="spellEnd"/>
          </w:p>
        </w:tc>
        <w:tc>
          <w:tcPr>
            <w:tcW w:w="6573" w:type="dxa"/>
          </w:tcPr>
          <w:p w14:paraId="4A3216EF" w14:textId="15911B50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Juntar</w:t>
            </w:r>
          </w:p>
        </w:tc>
      </w:tr>
      <w:tr w:rsidR="00F21996" w14:paraId="05C47E68" w14:textId="77777777" w:rsidTr="00F21996">
        <w:tc>
          <w:tcPr>
            <w:tcW w:w="2443" w:type="dxa"/>
          </w:tcPr>
          <w:p w14:paraId="5CD4BA15" w14:textId="7AD17E09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startsWith</w:t>
            </w:r>
            <w:proofErr w:type="spellEnd"/>
          </w:p>
        </w:tc>
        <w:tc>
          <w:tcPr>
            <w:tcW w:w="6573" w:type="dxa"/>
          </w:tcPr>
          <w:p w14:paraId="67F38F11" w14:textId="0B49F692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Confere se começa com o texto que foi digitado</w:t>
            </w:r>
          </w:p>
        </w:tc>
      </w:tr>
      <w:tr w:rsidR="00F21996" w14:paraId="549A6DDC" w14:textId="77777777" w:rsidTr="00F21996">
        <w:tc>
          <w:tcPr>
            <w:tcW w:w="2443" w:type="dxa"/>
          </w:tcPr>
          <w:p w14:paraId="5E321F97" w14:textId="2F84EB66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endsWith</w:t>
            </w:r>
            <w:proofErr w:type="spellEnd"/>
          </w:p>
        </w:tc>
        <w:tc>
          <w:tcPr>
            <w:tcW w:w="6573" w:type="dxa"/>
          </w:tcPr>
          <w:p w14:paraId="43F2CC75" w14:textId="19476FEA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Confere se termina com o texto que foi indicado</w:t>
            </w:r>
          </w:p>
        </w:tc>
      </w:tr>
      <w:tr w:rsidR="00F21996" w14:paraId="1CD986B6" w14:textId="77777777" w:rsidTr="00F21996">
        <w:tc>
          <w:tcPr>
            <w:tcW w:w="2443" w:type="dxa"/>
          </w:tcPr>
          <w:p w14:paraId="43756418" w14:textId="3EB72263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toLowerCase</w:t>
            </w:r>
            <w:proofErr w:type="spellEnd"/>
          </w:p>
        </w:tc>
        <w:tc>
          <w:tcPr>
            <w:tcW w:w="6573" w:type="dxa"/>
          </w:tcPr>
          <w:p w14:paraId="098DB806" w14:textId="3B5A2E07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Identifica letras minúsculas</w:t>
            </w:r>
          </w:p>
        </w:tc>
      </w:tr>
      <w:tr w:rsidR="00F21996" w14:paraId="7373BCDB" w14:textId="77777777" w:rsidTr="00F21996">
        <w:tc>
          <w:tcPr>
            <w:tcW w:w="2443" w:type="dxa"/>
          </w:tcPr>
          <w:p w14:paraId="6011C75C" w14:textId="26F704CD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toUpperCase</w:t>
            </w:r>
            <w:proofErr w:type="spellEnd"/>
          </w:p>
        </w:tc>
        <w:tc>
          <w:tcPr>
            <w:tcW w:w="6573" w:type="dxa"/>
          </w:tcPr>
          <w:p w14:paraId="251A0D0F" w14:textId="4F7AE5B3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Identifica letras maiúsculas</w:t>
            </w:r>
          </w:p>
        </w:tc>
      </w:tr>
      <w:tr w:rsidR="00F21996" w14:paraId="2F768D0E" w14:textId="77777777" w:rsidTr="00F21996">
        <w:tc>
          <w:tcPr>
            <w:tcW w:w="2443" w:type="dxa"/>
          </w:tcPr>
          <w:p w14:paraId="3A21178B" w14:textId="38CAD866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length</w:t>
            </w:r>
            <w:proofErr w:type="spellEnd"/>
          </w:p>
        </w:tc>
        <w:tc>
          <w:tcPr>
            <w:tcW w:w="6573" w:type="dxa"/>
          </w:tcPr>
          <w:p w14:paraId="2290FE3F" w14:textId="71D54F5B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Conta o tamanho da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(incluindo espaços)</w:t>
            </w:r>
          </w:p>
        </w:tc>
      </w:tr>
      <w:tr w:rsidR="00F21996" w14:paraId="4442054C" w14:textId="77777777" w:rsidTr="00F21996">
        <w:tc>
          <w:tcPr>
            <w:tcW w:w="2443" w:type="dxa"/>
          </w:tcPr>
          <w:p w14:paraId="720E2794" w14:textId="1F5247A7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contentEquals</w:t>
            </w:r>
            <w:proofErr w:type="spellEnd"/>
          </w:p>
        </w:tc>
        <w:tc>
          <w:tcPr>
            <w:tcW w:w="6573" w:type="dxa"/>
          </w:tcPr>
          <w:p w14:paraId="24113C46" w14:textId="6FA78317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Verifica se a sentença contém exatamente o texto digitado</w:t>
            </w:r>
          </w:p>
        </w:tc>
      </w:tr>
      <w:tr w:rsidR="00F21996" w14:paraId="52E16B31" w14:textId="77777777" w:rsidTr="00F21996">
        <w:tc>
          <w:tcPr>
            <w:tcW w:w="2443" w:type="dxa"/>
          </w:tcPr>
          <w:p w14:paraId="746C6082" w14:textId="6478FB1A" w:rsidR="00F21996" w:rsidRDefault="00F21996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equalsIgnoreCase</w:t>
            </w:r>
            <w:proofErr w:type="spellEnd"/>
          </w:p>
        </w:tc>
        <w:tc>
          <w:tcPr>
            <w:tcW w:w="6573" w:type="dxa"/>
          </w:tcPr>
          <w:p w14:paraId="7CBF5309" w14:textId="341EBBF1" w:rsidR="00F21996" w:rsidRDefault="00F21996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Verifica se a sentença contém o texto digitado (ignora se a letra é maiúscula ou minúscula)</w:t>
            </w:r>
          </w:p>
        </w:tc>
      </w:tr>
      <w:tr w:rsidR="00006980" w14:paraId="2E43E165" w14:textId="77777777" w:rsidTr="00F21996">
        <w:tc>
          <w:tcPr>
            <w:tcW w:w="2443" w:type="dxa"/>
          </w:tcPr>
          <w:p w14:paraId="24EEC35D" w14:textId="4F20F52A" w:rsidR="00006980" w:rsidRDefault="00006980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contains</w:t>
            </w:r>
            <w:proofErr w:type="spellEnd"/>
          </w:p>
        </w:tc>
        <w:tc>
          <w:tcPr>
            <w:tcW w:w="6573" w:type="dxa"/>
          </w:tcPr>
          <w:p w14:paraId="76C9941C" w14:textId="45F6A5A3" w:rsidR="00006980" w:rsidRDefault="00006980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Verifica se a sentença contém o trecho digitado</w:t>
            </w:r>
          </w:p>
        </w:tc>
      </w:tr>
      <w:tr w:rsidR="00006980" w14:paraId="22D31C2F" w14:textId="77777777" w:rsidTr="00F21996">
        <w:tc>
          <w:tcPr>
            <w:tcW w:w="2443" w:type="dxa"/>
          </w:tcPr>
          <w:p w14:paraId="4A90FC09" w14:textId="223D2AA5" w:rsidR="00006980" w:rsidRDefault="00006980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indexOf</w:t>
            </w:r>
            <w:proofErr w:type="spellEnd"/>
          </w:p>
        </w:tc>
        <w:tc>
          <w:tcPr>
            <w:tcW w:w="6573" w:type="dxa"/>
          </w:tcPr>
          <w:p w14:paraId="3721B2BF" w14:textId="6C261D13" w:rsidR="00006980" w:rsidRDefault="00006980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Indica em qual índice inicia o texto digitado</w:t>
            </w:r>
          </w:p>
        </w:tc>
      </w:tr>
      <w:tr w:rsidR="00006980" w14:paraId="3E97583D" w14:textId="77777777" w:rsidTr="00F21996">
        <w:tc>
          <w:tcPr>
            <w:tcW w:w="2443" w:type="dxa"/>
          </w:tcPr>
          <w:p w14:paraId="029AC8AD" w14:textId="0D3659B7" w:rsidR="00006980" w:rsidRDefault="00006980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substring</w:t>
            </w:r>
            <w:proofErr w:type="spellEnd"/>
          </w:p>
        </w:tc>
        <w:tc>
          <w:tcPr>
            <w:tcW w:w="6573" w:type="dxa"/>
          </w:tcPr>
          <w:p w14:paraId="07115284" w14:textId="41071A5C" w:rsidR="00006980" w:rsidRDefault="00006980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Imprime a sentença a partir do índice indicado</w:t>
            </w:r>
          </w:p>
        </w:tc>
      </w:tr>
      <w:tr w:rsidR="00006980" w14:paraId="23CA093B" w14:textId="77777777" w:rsidTr="00F21996">
        <w:tc>
          <w:tcPr>
            <w:tcW w:w="2443" w:type="dxa"/>
          </w:tcPr>
          <w:p w14:paraId="39EABCBE" w14:textId="488B01A1" w:rsidR="00006980" w:rsidRDefault="00006980" w:rsidP="00006980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  <w:proofErr w:type="spellStart"/>
            <w:r>
              <w:rPr>
                <w:lang w:val="pt-BR"/>
              </w:rPr>
              <w:t>subSequence</w:t>
            </w:r>
            <w:proofErr w:type="spellEnd"/>
          </w:p>
        </w:tc>
        <w:tc>
          <w:tcPr>
            <w:tcW w:w="6573" w:type="dxa"/>
          </w:tcPr>
          <w:p w14:paraId="7D5793B2" w14:textId="3B40E352" w:rsidR="00006980" w:rsidRDefault="00006980" w:rsidP="00F21996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Imprime a sentença entre os índices indicados (incluindo o primeiro e excluindo o segundo)</w:t>
            </w:r>
          </w:p>
        </w:tc>
      </w:tr>
    </w:tbl>
    <w:p w14:paraId="79E32B49" w14:textId="3AEEA11C" w:rsidR="00F21996" w:rsidRDefault="00F21996" w:rsidP="00F21996">
      <w:pPr>
        <w:pStyle w:val="Commarcadores"/>
        <w:numPr>
          <w:ilvl w:val="0"/>
          <w:numId w:val="0"/>
        </w:numPr>
        <w:jc w:val="both"/>
        <w:rPr>
          <w:lang w:val="pt-BR"/>
        </w:rPr>
      </w:pPr>
    </w:p>
    <w:p w14:paraId="1DF6B5BA" w14:textId="1DC6A5E8" w:rsidR="00006980" w:rsidRDefault="00265E7C" w:rsidP="00F21996">
      <w:pPr>
        <w:pStyle w:val="Commarcadores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7B352C5C" w14:textId="6E29B44A" w:rsidR="00265E7C" w:rsidRDefault="00265E7C" w:rsidP="00265E7C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CONSOLE</w:t>
      </w: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ab/>
      </w:r>
    </w:p>
    <w:p w14:paraId="41F3D13D" w14:textId="240D4984" w:rsidR="00265E7C" w:rsidRDefault="00265E7C" w:rsidP="00265E7C">
      <w:pPr>
        <w:pStyle w:val="Commarcadores"/>
        <w:rPr>
          <w:lang w:val="pt-BR"/>
        </w:rPr>
      </w:pPr>
      <w:r>
        <w:rPr>
          <w:lang w:val="pt-BR"/>
        </w:rPr>
        <w:t>Variações do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”:</w:t>
      </w:r>
    </w:p>
    <w:p w14:paraId="415114BE" w14:textId="7F8CB8F7" w:rsidR="00265E7C" w:rsidRDefault="00265E7C" w:rsidP="00265E7C">
      <w:pPr>
        <w:pStyle w:val="Commarcadores"/>
        <w:numPr>
          <w:ilvl w:val="1"/>
          <w:numId w:val="3"/>
        </w:numPr>
        <w:rPr>
          <w:lang w:val="pt-BR"/>
        </w:rPr>
      </w:pPr>
      <w:r>
        <w:rPr>
          <w:lang w:val="pt-BR"/>
        </w:rPr>
        <w:t>Print     --&gt;   mantém as próximas impressões na mesma linha</w:t>
      </w:r>
    </w:p>
    <w:p w14:paraId="4BB60AE4" w14:textId="77777777" w:rsidR="00265E7C" w:rsidRDefault="00265E7C" w:rsidP="00265E7C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proofErr w:type="gramStart"/>
      <w:r>
        <w:rPr>
          <w:lang w:val="pt-BR"/>
        </w:rPr>
        <w:t>Println</w:t>
      </w:r>
      <w:proofErr w:type="spellEnd"/>
      <w:r>
        <w:rPr>
          <w:lang w:val="pt-BR"/>
        </w:rPr>
        <w:t xml:space="preserve">  --</w:t>
      </w:r>
      <w:proofErr w:type="gramEnd"/>
      <w:r>
        <w:rPr>
          <w:lang w:val="pt-BR"/>
        </w:rPr>
        <w:t>&gt;  quebra linha automaticamente</w:t>
      </w:r>
    </w:p>
    <w:p w14:paraId="0ACAE058" w14:textId="22681757" w:rsidR="00265E7C" w:rsidRDefault="00265E7C" w:rsidP="00265E7C">
      <w:pPr>
        <w:pStyle w:val="Commarcadores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 </w:t>
      </w:r>
      <w:proofErr w:type="spellStart"/>
      <w:r>
        <w:rPr>
          <w:lang w:val="pt-BR"/>
        </w:rPr>
        <w:t>Printf</w:t>
      </w:r>
      <w:proofErr w:type="spellEnd"/>
      <w:r>
        <w:rPr>
          <w:lang w:val="pt-BR"/>
        </w:rPr>
        <w:t xml:space="preserve">   --</w:t>
      </w:r>
      <w:proofErr w:type="gramStart"/>
      <w:r>
        <w:rPr>
          <w:lang w:val="pt-BR"/>
        </w:rPr>
        <w:t xml:space="preserve">&gt;  </w:t>
      </w:r>
      <w:proofErr w:type="spellStart"/>
      <w:r>
        <w:rPr>
          <w:lang w:val="pt-BR"/>
        </w:rPr>
        <w:t>print</w:t>
      </w:r>
      <w:proofErr w:type="spellEnd"/>
      <w:proofErr w:type="gramEnd"/>
      <w:r>
        <w:rPr>
          <w:lang w:val="pt-BR"/>
        </w:rPr>
        <w:t xml:space="preserve"> formatado, como na linguagem C</w:t>
      </w:r>
    </w:p>
    <w:p w14:paraId="3273BE2E" w14:textId="77777777" w:rsidR="00265E7C" w:rsidRDefault="00265E7C" w:rsidP="00265E7C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p w14:paraId="1D53C7D9" w14:textId="77777777" w:rsidR="00265E7C" w:rsidRDefault="00265E7C" w:rsidP="00265E7C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p w14:paraId="3226A135" w14:textId="77777777" w:rsidR="00265E7C" w:rsidRDefault="00265E7C" w:rsidP="00265E7C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p w14:paraId="70F92E0A" w14:textId="302DB642" w:rsidR="00265E7C" w:rsidRDefault="00265E7C" w:rsidP="00265E7C">
      <w:pPr>
        <w:pStyle w:val="Commarcadores"/>
        <w:rPr>
          <w:lang w:val="pt-BR"/>
        </w:rPr>
      </w:pPr>
      <w:r>
        <w:rPr>
          <w:lang w:val="pt-BR"/>
        </w:rPr>
        <w:lastRenderedPageBreak/>
        <w:t>Entrada manual:</w:t>
      </w:r>
    </w:p>
    <w:p w14:paraId="05EEAB49" w14:textId="02E9001D" w:rsidR="00265E7C" w:rsidRDefault="00265E7C" w:rsidP="00265E7C">
      <w:pPr>
        <w:pStyle w:val="Commarcadores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Scanner </w:t>
      </w:r>
      <w:proofErr w:type="spellStart"/>
      <w:r>
        <w:rPr>
          <w:lang w:val="pt-BR"/>
        </w:rPr>
        <w:t>nomeDaVariavel</w:t>
      </w:r>
      <w:proofErr w:type="spellEnd"/>
      <w:r>
        <w:rPr>
          <w:lang w:val="pt-BR"/>
        </w:rPr>
        <w:t xml:space="preserve"> = new Scanner(System.in); //declara</w:t>
      </w:r>
    </w:p>
    <w:p w14:paraId="64B5D84B" w14:textId="5EA9F76C" w:rsidR="00265E7C" w:rsidRDefault="00265E7C" w:rsidP="00265E7C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r>
        <w:rPr>
          <w:lang w:val="pt-BR"/>
        </w:rPr>
        <w:t>nomeDaVariavel.nextLine</w:t>
      </w:r>
      <w:proofErr w:type="spellEnd"/>
      <w:r>
        <w:rPr>
          <w:lang w:val="pt-BR"/>
        </w:rPr>
        <w:t>() //chama /</w:t>
      </w:r>
      <w:proofErr w:type="gramStart"/>
      <w:r>
        <w:rPr>
          <w:lang w:val="pt-BR"/>
        </w:rPr>
        <w:t>/.</w:t>
      </w:r>
      <w:proofErr w:type="spellStart"/>
      <w:r>
        <w:rPr>
          <w:lang w:val="pt-BR"/>
        </w:rPr>
        <w:t>nextLine</w:t>
      </w:r>
      <w:proofErr w:type="spellEnd"/>
      <w:proofErr w:type="gramEnd"/>
      <w:r>
        <w:rPr>
          <w:lang w:val="pt-BR"/>
        </w:rPr>
        <w:t xml:space="preserve"> para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.</w:t>
      </w:r>
      <w:proofErr w:type="spellStart"/>
      <w:r>
        <w:rPr>
          <w:lang w:val="pt-BR"/>
        </w:rPr>
        <w:t>nextInt</w:t>
      </w:r>
      <w:proofErr w:type="spellEnd"/>
      <w:r>
        <w:rPr>
          <w:lang w:val="pt-BR"/>
        </w:rPr>
        <w:t xml:space="preserve"> para inteiro</w:t>
      </w:r>
    </w:p>
    <w:p w14:paraId="0F032BC6" w14:textId="07B30348" w:rsidR="00265E7C" w:rsidRDefault="00265E7C" w:rsidP="00265E7C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r>
        <w:rPr>
          <w:lang w:val="pt-BR"/>
        </w:rPr>
        <w:t>nomeDaVariavel.close</w:t>
      </w:r>
      <w:proofErr w:type="spellEnd"/>
      <w:r>
        <w:rPr>
          <w:lang w:val="pt-BR"/>
        </w:rPr>
        <w:t>() //encerra</w:t>
      </w:r>
    </w:p>
    <w:p w14:paraId="75CB92AB" w14:textId="39D9B578" w:rsidR="00265E7C" w:rsidRDefault="004F7D59" w:rsidP="00F21996">
      <w:pPr>
        <w:pStyle w:val="Commarcadores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3EE786E7" w14:textId="4A8B61B1" w:rsidR="004F7D59" w:rsidRDefault="004F7D59" w:rsidP="004F7D59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PRIMITIVO</w:t>
      </w: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vs</w:t>
      </w:r>
      <w:proofErr w:type="spellEnd"/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 xml:space="preserve"> OBJETO </w:t>
      </w:r>
    </w:p>
    <w:p w14:paraId="6B442CCC" w14:textId="702ECB38" w:rsidR="00942FC8" w:rsidRDefault="00942FC8" w:rsidP="00942FC8">
      <w:pPr>
        <w:pStyle w:val="Commarcadores"/>
        <w:rPr>
          <w:lang w:val="pt-BR"/>
        </w:rPr>
      </w:pPr>
      <w:r>
        <w:rPr>
          <w:lang w:val="pt-BR"/>
        </w:rPr>
        <w:t>Objetos:</w:t>
      </w:r>
    </w:p>
    <w:p w14:paraId="532F1E43" w14:textId="5D82839D" w:rsidR="004F7D59" w:rsidRDefault="00942FC8" w:rsidP="00942FC8">
      <w:pPr>
        <w:pStyle w:val="Commarcadores"/>
        <w:numPr>
          <w:ilvl w:val="0"/>
          <w:numId w:val="0"/>
        </w:numPr>
        <w:ind w:firstLine="432"/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exemplo = “Texto”</w:t>
      </w:r>
    </w:p>
    <w:p w14:paraId="14952C85" w14:textId="583F3279" w:rsidR="004F7D59" w:rsidRDefault="00942FC8" w:rsidP="00942FC8">
      <w:pPr>
        <w:pStyle w:val="Commarcadores"/>
        <w:numPr>
          <w:ilvl w:val="0"/>
          <w:numId w:val="0"/>
        </w:numPr>
        <w:ind w:firstLine="432"/>
        <w:jc w:val="both"/>
        <w:rPr>
          <w:lang w:val="pt-BR"/>
        </w:rPr>
      </w:pPr>
      <w:r>
        <w:rPr>
          <w:lang w:val="pt-BR"/>
        </w:rPr>
        <w:t xml:space="preserve">    |                |  </w:t>
      </w:r>
    </w:p>
    <w:p w14:paraId="47BDB22B" w14:textId="3632CDFA" w:rsidR="00E924DF" w:rsidRDefault="00942FC8" w:rsidP="00942FC8">
      <w:pPr>
        <w:pStyle w:val="Commarcadores"/>
        <w:numPr>
          <w:ilvl w:val="0"/>
          <w:numId w:val="0"/>
        </w:numPr>
        <w:ind w:left="432"/>
        <w:rPr>
          <w:lang w:val="pt-BR"/>
        </w:rPr>
      </w:pPr>
      <w:proofErr w:type="gramStart"/>
      <w:r>
        <w:rPr>
          <w:lang w:val="pt-BR"/>
        </w:rPr>
        <w:t>classe</w:t>
      </w:r>
      <w:proofErr w:type="gramEnd"/>
      <w:r>
        <w:rPr>
          <w:lang w:val="pt-BR"/>
        </w:rPr>
        <w:t xml:space="preserve">      objeto  --&gt; aceita atributos e comportamentos</w:t>
      </w:r>
    </w:p>
    <w:p w14:paraId="5614CEFA" w14:textId="77777777" w:rsidR="00942FC8" w:rsidRDefault="00942FC8" w:rsidP="00942FC8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</w:p>
    <w:p w14:paraId="4E37280B" w14:textId="7D5E72A1" w:rsidR="00942FC8" w:rsidRDefault="00942FC8" w:rsidP="00942FC8">
      <w:pPr>
        <w:pStyle w:val="Commarcadores"/>
        <w:rPr>
          <w:lang w:val="pt-BR"/>
        </w:rPr>
      </w:pPr>
      <w:r>
        <w:rPr>
          <w:lang w:val="pt-BR"/>
        </w:rPr>
        <w:t xml:space="preserve">Tipos primitivos: </w:t>
      </w:r>
    </w:p>
    <w:p w14:paraId="2B6075CA" w14:textId="42A1E36E" w:rsidR="00942FC8" w:rsidRDefault="00942FC8" w:rsidP="00942FC8">
      <w:pPr>
        <w:pStyle w:val="Commarcadores"/>
        <w:numPr>
          <w:ilvl w:val="1"/>
          <w:numId w:val="3"/>
        </w:numPr>
        <w:rPr>
          <w:lang w:val="pt-BR"/>
        </w:rPr>
      </w:pPr>
      <w:r>
        <w:rPr>
          <w:lang w:val="pt-BR"/>
        </w:rPr>
        <w:t>Por não serem considerados objetos estes não aceitam a notação ponto, mas possuem “</w:t>
      </w:r>
      <w:proofErr w:type="spellStart"/>
      <w:r>
        <w:rPr>
          <w:lang w:val="pt-BR"/>
        </w:rPr>
        <w:t>wrappers</w:t>
      </w:r>
      <w:proofErr w:type="spellEnd"/>
      <w:r>
        <w:rPr>
          <w:lang w:val="pt-BR"/>
        </w:rPr>
        <w:t>” (embrulho)</w:t>
      </w:r>
    </w:p>
    <w:p w14:paraId="6ED2AFC9" w14:textId="7BD6360B" w:rsidR="00942FC8" w:rsidRDefault="00942FC8" w:rsidP="00942FC8">
      <w:pPr>
        <w:pStyle w:val="Commarcadores"/>
        <w:numPr>
          <w:ilvl w:val="0"/>
          <w:numId w:val="0"/>
        </w:numPr>
        <w:ind w:left="5760"/>
        <w:rPr>
          <w:lang w:val="pt-BR"/>
        </w:rPr>
      </w:pPr>
      <w:r>
        <w:rPr>
          <w:lang w:val="pt-BR"/>
        </w:rPr>
        <w:t>|</w:t>
      </w:r>
    </w:p>
    <w:p w14:paraId="63E438BC" w14:textId="43653663" w:rsidR="00942FC8" w:rsidRDefault="00942FC8" w:rsidP="00942FC8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 xml:space="preserve">                                                  </w:t>
      </w:r>
      <w:proofErr w:type="gramStart"/>
      <w:r>
        <w:rPr>
          <w:lang w:val="pt-BR"/>
        </w:rPr>
        <w:t>permite</w:t>
      </w:r>
      <w:proofErr w:type="gramEnd"/>
      <w:r>
        <w:rPr>
          <w:lang w:val="pt-BR"/>
        </w:rPr>
        <w:t xml:space="preserve"> comportamentos dos tipos primitivos </w:t>
      </w:r>
    </w:p>
    <w:p w14:paraId="1CE44D5B" w14:textId="0F923E46" w:rsidR="00942FC8" w:rsidRDefault="00942FC8" w:rsidP="00942FC8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76B50380" w14:textId="67F75A32" w:rsidR="00942FC8" w:rsidRDefault="00942FC8" w:rsidP="00942FC8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WRAPPERS</w:t>
      </w:r>
    </w:p>
    <w:tbl>
      <w:tblPr>
        <w:tblStyle w:val="Tabelacomgrade"/>
        <w:tblW w:w="0" w:type="auto"/>
        <w:tblInd w:w="1838" w:type="dxa"/>
        <w:tblLook w:val="04A0" w:firstRow="1" w:lastRow="0" w:firstColumn="1" w:lastColumn="0" w:noHBand="0" w:noVBand="1"/>
      </w:tblPr>
      <w:tblGrid>
        <w:gridCol w:w="1418"/>
        <w:gridCol w:w="4477"/>
      </w:tblGrid>
      <w:tr w:rsidR="00942FC8" w14:paraId="169E91AD" w14:textId="77777777" w:rsidTr="00942FC8">
        <w:tc>
          <w:tcPr>
            <w:tcW w:w="1418" w:type="dxa"/>
          </w:tcPr>
          <w:p w14:paraId="1958730C" w14:textId="3E2AECBC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byte</w:t>
            </w:r>
          </w:p>
        </w:tc>
        <w:tc>
          <w:tcPr>
            <w:tcW w:w="4477" w:type="dxa"/>
          </w:tcPr>
          <w:p w14:paraId="714246AF" w14:textId="3B99B50C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Byte</w:t>
            </w:r>
          </w:p>
        </w:tc>
      </w:tr>
      <w:tr w:rsidR="00942FC8" w14:paraId="0A6E8EAD" w14:textId="77777777" w:rsidTr="00942FC8">
        <w:tc>
          <w:tcPr>
            <w:tcW w:w="1418" w:type="dxa"/>
          </w:tcPr>
          <w:p w14:paraId="5C47551D" w14:textId="2794D7D3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short </w:t>
            </w:r>
          </w:p>
        </w:tc>
        <w:tc>
          <w:tcPr>
            <w:tcW w:w="4477" w:type="dxa"/>
          </w:tcPr>
          <w:p w14:paraId="37992D60" w14:textId="12C35AD7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Short</w:t>
            </w:r>
          </w:p>
        </w:tc>
      </w:tr>
      <w:tr w:rsidR="00942FC8" w14:paraId="331CAD1E" w14:textId="77777777" w:rsidTr="00942FC8">
        <w:trPr>
          <w:trHeight w:val="374"/>
        </w:trPr>
        <w:tc>
          <w:tcPr>
            <w:tcW w:w="1418" w:type="dxa"/>
          </w:tcPr>
          <w:p w14:paraId="4E642B4F" w14:textId="29531793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</w:t>
            </w:r>
            <w:proofErr w:type="spellEnd"/>
          </w:p>
        </w:tc>
        <w:tc>
          <w:tcPr>
            <w:tcW w:w="4477" w:type="dxa"/>
          </w:tcPr>
          <w:p w14:paraId="73DE52D5" w14:textId="6B809689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Integer</w:t>
            </w:r>
            <w:proofErr w:type="spellEnd"/>
          </w:p>
        </w:tc>
      </w:tr>
      <w:tr w:rsidR="00942FC8" w14:paraId="51459C87" w14:textId="77777777" w:rsidTr="00942FC8">
        <w:tc>
          <w:tcPr>
            <w:tcW w:w="1418" w:type="dxa"/>
          </w:tcPr>
          <w:p w14:paraId="6E2A1590" w14:textId="2FCD062E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long</w:t>
            </w:r>
            <w:proofErr w:type="spellEnd"/>
          </w:p>
        </w:tc>
        <w:tc>
          <w:tcPr>
            <w:tcW w:w="4477" w:type="dxa"/>
          </w:tcPr>
          <w:p w14:paraId="5F8A21F5" w14:textId="29CCD3A9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Long</w:t>
            </w:r>
            <w:proofErr w:type="spellEnd"/>
            <w:r>
              <w:rPr>
                <w:lang w:val="pt-BR"/>
              </w:rPr>
              <w:t xml:space="preserve">     (coloca o L no final do num)</w:t>
            </w:r>
          </w:p>
        </w:tc>
      </w:tr>
      <w:tr w:rsidR="00942FC8" w14:paraId="52CF28A3" w14:textId="77777777" w:rsidTr="00942FC8">
        <w:tc>
          <w:tcPr>
            <w:tcW w:w="1418" w:type="dxa"/>
          </w:tcPr>
          <w:p w14:paraId="7692CFCA" w14:textId="6772D672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boolean</w:t>
            </w:r>
            <w:proofErr w:type="spellEnd"/>
          </w:p>
        </w:tc>
        <w:tc>
          <w:tcPr>
            <w:tcW w:w="4477" w:type="dxa"/>
          </w:tcPr>
          <w:p w14:paraId="793A7609" w14:textId="12964474" w:rsidR="00942FC8" w:rsidRDefault="00942FC8" w:rsidP="00942FC8">
            <w:pPr>
              <w:pStyle w:val="Commarcadores"/>
              <w:numPr>
                <w:ilvl w:val="0"/>
                <w:numId w:val="0"/>
              </w:num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Boolean</w:t>
            </w:r>
            <w:proofErr w:type="spellEnd"/>
          </w:p>
        </w:tc>
      </w:tr>
    </w:tbl>
    <w:p w14:paraId="5EBF8A28" w14:textId="4BA01CE7" w:rsidR="00942FC8" w:rsidRDefault="00CB63A3" w:rsidP="00942FC8">
      <w:pPr>
        <w:pStyle w:val="Commarcadores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___________________________________________________________</w:t>
      </w:r>
    </w:p>
    <w:p w14:paraId="39F2F313" w14:textId="0766F86F" w:rsidR="00CB63A3" w:rsidRDefault="00BB2AFB" w:rsidP="00CB63A3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CONVERSAO TIPOS PRIMITIVOS – CAST</w:t>
      </w:r>
    </w:p>
    <w:p w14:paraId="3863E942" w14:textId="30940729" w:rsidR="00CB63A3" w:rsidRDefault="00BB2AFB" w:rsidP="00BB2AFB">
      <w:pPr>
        <w:pStyle w:val="Commarcadores"/>
        <w:rPr>
          <w:lang w:val="pt-BR"/>
        </w:rPr>
      </w:pPr>
      <w:r>
        <w:rPr>
          <w:lang w:val="pt-BR"/>
        </w:rPr>
        <w:t>CAST: (tipo)</w:t>
      </w:r>
    </w:p>
    <w:p w14:paraId="145564A9" w14:textId="092CA581" w:rsidR="00BB2AFB" w:rsidRDefault="00BB2AFB" w:rsidP="00BB2AFB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proofErr w:type="gramStart"/>
      <w:r>
        <w:rPr>
          <w:lang w:val="pt-BR"/>
        </w:rPr>
        <w:t>float</w:t>
      </w:r>
      <w:proofErr w:type="spellEnd"/>
      <w:proofErr w:type="gramEnd"/>
      <w:r>
        <w:rPr>
          <w:lang w:val="pt-BR"/>
        </w:rPr>
        <w:t xml:space="preserve"> b = (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) 1.12345678912 //trunca o num após o </w:t>
      </w:r>
      <w:proofErr w:type="spellStart"/>
      <w:r>
        <w:rPr>
          <w:lang w:val="pt-BR"/>
        </w:rPr>
        <w:t>dig</w:t>
      </w:r>
      <w:proofErr w:type="spellEnd"/>
      <w:r>
        <w:rPr>
          <w:lang w:val="pt-BR"/>
        </w:rPr>
        <w:t>. 8</w:t>
      </w:r>
    </w:p>
    <w:p w14:paraId="1A354185" w14:textId="77777777" w:rsidR="00BB2AFB" w:rsidRDefault="00BB2AFB" w:rsidP="00BB2AFB">
      <w:pPr>
        <w:pStyle w:val="Commarcadores"/>
        <w:numPr>
          <w:ilvl w:val="0"/>
          <w:numId w:val="0"/>
        </w:numPr>
        <w:ind w:left="1440"/>
        <w:rPr>
          <w:lang w:val="pt-BR"/>
        </w:rPr>
      </w:pPr>
    </w:p>
    <w:p w14:paraId="01BBA230" w14:textId="283C25D7" w:rsidR="00BB2AFB" w:rsidRPr="00BB2AFB" w:rsidRDefault="00BB2AFB" w:rsidP="00BB2AFB">
      <w:pPr>
        <w:pStyle w:val="Commarcadores"/>
        <w:numPr>
          <w:ilvl w:val="1"/>
          <w:numId w:val="3"/>
        </w:numPr>
        <w:rPr>
          <w:lang w:val="pt-BR"/>
        </w:rPr>
      </w:pPr>
      <w:proofErr w:type="spellStart"/>
      <w:proofErr w:type="gramStart"/>
      <w:r>
        <w:rPr>
          <w:lang w:val="pt-BR"/>
        </w:rPr>
        <w:lastRenderedPageBreak/>
        <w:t>double</w:t>
      </w:r>
      <w:proofErr w:type="spellEnd"/>
      <w:proofErr w:type="gramEnd"/>
      <w:r>
        <w:rPr>
          <w:lang w:val="pt-BR"/>
        </w:rPr>
        <w:t xml:space="preserve"> e = 1.999999;   //declara</w:t>
      </w:r>
    </w:p>
    <w:p w14:paraId="10D602B5" w14:textId="26846C05" w:rsidR="00BB2AFB" w:rsidRDefault="00BB2AFB" w:rsidP="00BB2AFB">
      <w:pPr>
        <w:pStyle w:val="Commarcadores"/>
        <w:numPr>
          <w:ilvl w:val="0"/>
          <w:numId w:val="0"/>
        </w:numPr>
        <w:ind w:left="1440"/>
        <w:rPr>
          <w:lang w:val="pt-BR"/>
        </w:rPr>
      </w:pPr>
      <w:proofErr w:type="spellStart"/>
      <w:proofErr w:type="gramStart"/>
      <w:r>
        <w:rPr>
          <w:lang w:val="pt-BR"/>
        </w:rPr>
        <w:t>int</w:t>
      </w:r>
      <w:proofErr w:type="spellEnd"/>
      <w:proofErr w:type="gramEnd"/>
      <w:r>
        <w:rPr>
          <w:lang w:val="pt-BR"/>
        </w:rPr>
        <w:t xml:space="preserve"> f = (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>) e;                 //converte</w:t>
      </w:r>
    </w:p>
    <w:p w14:paraId="5AB69E43" w14:textId="04EF7458" w:rsidR="00BB2AFB" w:rsidRDefault="00BB2AFB" w:rsidP="00BB2AFB">
      <w:pPr>
        <w:pStyle w:val="Commarcadores"/>
        <w:numPr>
          <w:ilvl w:val="0"/>
          <w:numId w:val="0"/>
        </w:numPr>
        <w:ind w:left="1440"/>
        <w:rPr>
          <w:lang w:val="pt-BR"/>
        </w:rPr>
      </w:pPr>
      <w:proofErr w:type="spellStart"/>
      <w:r>
        <w:rPr>
          <w:lang w:val="pt-BR"/>
        </w:rPr>
        <w:t>System.out.println</w:t>
      </w:r>
      <w:proofErr w:type="spellEnd"/>
      <w:r>
        <w:rPr>
          <w:lang w:val="pt-BR"/>
        </w:rPr>
        <w:t>(f); //saída</w:t>
      </w:r>
    </w:p>
    <w:p w14:paraId="4B901E89" w14:textId="5A17A28F" w:rsidR="00BB2AFB" w:rsidRDefault="00BB2AFB" w:rsidP="00BB2AFB">
      <w:pPr>
        <w:pStyle w:val="Commarcadores"/>
        <w:numPr>
          <w:ilvl w:val="0"/>
          <w:numId w:val="6"/>
        </w:numPr>
        <w:rPr>
          <w:lang w:val="pt-BR"/>
        </w:rPr>
      </w:pPr>
      <w:r>
        <w:rPr>
          <w:lang w:val="pt-BR"/>
        </w:rPr>
        <w:t>//impressão (não arredonda, apenas          descarta os números após a virgula)</w:t>
      </w:r>
    </w:p>
    <w:p w14:paraId="3E72EDC0" w14:textId="5A451DF7" w:rsidR="00BB2AFB" w:rsidRDefault="00BB2AFB" w:rsidP="00BB2AFB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023653C2" w14:textId="586DCD55" w:rsidR="00BB2AFB" w:rsidRDefault="00BB2AFB" w:rsidP="00BB2AFB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 xml:space="preserve">CONVERSÃO NÚMERO </w:t>
      </w:r>
      <w:r w:rsidRPr="00BB2AFB"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sym w:font="Wingdings" w:char="F0E0"/>
      </w: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 xml:space="preserve"> STRING</w:t>
      </w:r>
    </w:p>
    <w:p w14:paraId="4B704556" w14:textId="7C20B8FB" w:rsidR="00937737" w:rsidRPr="00937737" w:rsidRDefault="00937737" w:rsidP="00937737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 xml:space="preserve">    </w:t>
      </w:r>
      <w:r w:rsidRPr="00937737">
        <w:rPr>
          <w:color w:val="BFBFBF" w:themeColor="background1" w:themeShade="BF"/>
          <w:lang w:val="pt-BR"/>
        </w:rPr>
        <w:t>//</w:t>
      </w:r>
      <w:proofErr w:type="spellStart"/>
      <w:r w:rsidRPr="00937737">
        <w:rPr>
          <w:color w:val="BFBFBF" w:themeColor="background1" w:themeShade="BF"/>
          <w:lang w:val="pt-BR"/>
        </w:rPr>
        <w:t>Wrapper</w:t>
      </w:r>
      <w:proofErr w:type="spellEnd"/>
    </w:p>
    <w:p w14:paraId="2D20E0D1" w14:textId="65C4B795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r w:rsidRPr="00937737">
        <w:rPr>
          <w:lang w:val="pt-BR"/>
        </w:rPr>
        <w:t>Integer</w:t>
      </w:r>
      <w:proofErr w:type="spellEnd"/>
      <w:r w:rsidRPr="00937737">
        <w:rPr>
          <w:lang w:val="pt-BR"/>
        </w:rPr>
        <w:t xml:space="preserve"> num1 = 10000;</w:t>
      </w:r>
    </w:p>
    <w:p w14:paraId="615D6CF8" w14:textId="26B79F8C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-BR"/>
        </w:rPr>
      </w:pPr>
      <w:r>
        <w:rPr>
          <w:lang w:val="pt-BR"/>
        </w:rPr>
        <w:tab/>
      </w:r>
      <w:r w:rsidRPr="00937737">
        <w:rPr>
          <w:color w:val="BFBFBF" w:themeColor="background1" w:themeShade="BF"/>
          <w:lang w:val="pt-BR"/>
        </w:rPr>
        <w:t>//</w:t>
      </w:r>
      <w:proofErr w:type="spellStart"/>
      <w:r w:rsidRPr="00937737">
        <w:rPr>
          <w:color w:val="BFBFBF" w:themeColor="background1" w:themeShade="BF"/>
          <w:lang w:val="pt-BR"/>
        </w:rPr>
        <w:t>System.out.println</w:t>
      </w:r>
      <w:proofErr w:type="spellEnd"/>
      <w:r w:rsidRPr="00937737">
        <w:rPr>
          <w:color w:val="BFBFBF" w:themeColor="background1" w:themeShade="BF"/>
          <w:lang w:val="pt-BR"/>
        </w:rPr>
        <w:t>(num1.length()); //não conta caracteres de num</w:t>
      </w:r>
    </w:p>
    <w:p w14:paraId="582A4507" w14:textId="12700B9A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>
        <w:rPr>
          <w:lang w:val="pt-BR"/>
        </w:rPr>
        <w:tab/>
      </w:r>
      <w:proofErr w:type="spellStart"/>
      <w:r w:rsidRPr="00937737">
        <w:rPr>
          <w:lang w:val="pt-BR"/>
        </w:rPr>
        <w:t>System.out.println</w:t>
      </w:r>
      <w:proofErr w:type="spellEnd"/>
      <w:r w:rsidRPr="00937737">
        <w:rPr>
          <w:lang w:val="pt-BR"/>
        </w:rPr>
        <w:t>(num1.toString(</w:t>
      </w:r>
      <w:proofErr w:type="gramStart"/>
      <w:r w:rsidRPr="00937737">
        <w:rPr>
          <w:lang w:val="pt-BR"/>
        </w:rPr>
        <w:t>).</w:t>
      </w:r>
      <w:proofErr w:type="spellStart"/>
      <w:r w:rsidRPr="00937737">
        <w:rPr>
          <w:lang w:val="pt-BR"/>
        </w:rPr>
        <w:t>length</w:t>
      </w:r>
      <w:proofErr w:type="spellEnd"/>
      <w:proofErr w:type="gramEnd"/>
      <w:r w:rsidRPr="00937737">
        <w:rPr>
          <w:lang w:val="pt-BR"/>
        </w:rPr>
        <w:t>());</w:t>
      </w:r>
    </w:p>
    <w:p w14:paraId="68A6FCB3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69395317" w14:textId="2D05F72F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-BR"/>
        </w:rPr>
      </w:pPr>
      <w:r>
        <w:rPr>
          <w:lang w:val="pt-BR"/>
        </w:rPr>
        <w:tab/>
      </w:r>
      <w:r w:rsidRPr="00937737">
        <w:rPr>
          <w:color w:val="BFBFBF" w:themeColor="background1" w:themeShade="BF"/>
          <w:lang w:val="pt-BR"/>
        </w:rPr>
        <w:t xml:space="preserve">//declara como primitivo e transforma em </w:t>
      </w:r>
      <w:proofErr w:type="spellStart"/>
      <w:r w:rsidRPr="00937737">
        <w:rPr>
          <w:color w:val="BFBFBF" w:themeColor="background1" w:themeShade="BF"/>
          <w:lang w:val="pt-BR"/>
        </w:rPr>
        <w:t>Wrap</w:t>
      </w:r>
      <w:proofErr w:type="spellEnd"/>
      <w:r w:rsidRPr="00937737">
        <w:rPr>
          <w:color w:val="BFBFBF" w:themeColor="background1" w:themeShade="BF"/>
          <w:lang w:val="pt-BR"/>
        </w:rPr>
        <w:t xml:space="preserve"> depois</w:t>
      </w:r>
    </w:p>
    <w:p w14:paraId="5735810E" w14:textId="6E882E79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937737">
        <w:rPr>
          <w:color w:val="808080" w:themeColor="background1" w:themeShade="80"/>
          <w:highlight w:val="lightGray"/>
          <w:lang w:val="pt-BR"/>
        </w:rPr>
        <w:t>i</w:t>
      </w:r>
      <w:r w:rsidRPr="00937737">
        <w:rPr>
          <w:color w:val="808080" w:themeColor="background1" w:themeShade="80"/>
          <w:lang w:val="pt-BR"/>
        </w:rPr>
        <w:t>nt</w:t>
      </w:r>
      <w:proofErr w:type="spellEnd"/>
      <w:proofErr w:type="gramEnd"/>
      <w:r w:rsidRPr="00937737">
        <w:rPr>
          <w:color w:val="808080" w:themeColor="background1" w:themeShade="80"/>
          <w:lang w:val="pt-BR"/>
        </w:rPr>
        <w:t xml:space="preserve"> num2 = 100000;</w:t>
      </w:r>
    </w:p>
    <w:p w14:paraId="3AA4DEE9" w14:textId="25D1A63C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808080" w:themeColor="background1" w:themeShade="80"/>
          <w:lang w:val="pt-BR"/>
        </w:rPr>
      </w:pPr>
      <w:proofErr w:type="spellStart"/>
      <w:r w:rsidRPr="00937737">
        <w:rPr>
          <w:color w:val="808080" w:themeColor="background1" w:themeShade="80"/>
          <w:lang w:val="pt-BR"/>
        </w:rPr>
        <w:t>System.out.println</w:t>
      </w:r>
      <w:proofErr w:type="spellEnd"/>
      <w:r w:rsidRPr="00937737">
        <w:rPr>
          <w:color w:val="808080" w:themeColor="background1" w:themeShade="80"/>
          <w:lang w:val="pt-BR"/>
        </w:rPr>
        <w:t>(</w:t>
      </w:r>
      <w:proofErr w:type="spellStart"/>
      <w:r w:rsidRPr="00937737">
        <w:rPr>
          <w:color w:val="808080" w:themeColor="background1" w:themeShade="80"/>
          <w:lang w:val="pt-BR"/>
        </w:rPr>
        <w:t>Integer.toString</w:t>
      </w:r>
      <w:proofErr w:type="spellEnd"/>
      <w:r w:rsidRPr="00937737">
        <w:rPr>
          <w:color w:val="808080" w:themeColor="background1" w:themeShade="80"/>
          <w:lang w:val="pt-BR"/>
        </w:rPr>
        <w:t>(num2</w:t>
      </w:r>
      <w:proofErr w:type="gramStart"/>
      <w:r w:rsidRPr="00937737">
        <w:rPr>
          <w:color w:val="808080" w:themeColor="background1" w:themeShade="80"/>
          <w:lang w:val="pt-BR"/>
        </w:rPr>
        <w:t>).</w:t>
      </w:r>
      <w:proofErr w:type="spellStart"/>
      <w:r w:rsidRPr="00937737">
        <w:rPr>
          <w:color w:val="808080" w:themeColor="background1" w:themeShade="80"/>
          <w:lang w:val="pt-BR"/>
        </w:rPr>
        <w:t>length</w:t>
      </w:r>
      <w:proofErr w:type="spellEnd"/>
      <w:proofErr w:type="gramEnd"/>
      <w:r w:rsidRPr="00937737">
        <w:rPr>
          <w:color w:val="808080" w:themeColor="background1" w:themeShade="80"/>
          <w:lang w:val="pt-BR"/>
        </w:rPr>
        <w:t>());</w:t>
      </w:r>
    </w:p>
    <w:p w14:paraId="62086EE7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78938116" w14:textId="50535CC3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>
        <w:rPr>
          <w:lang w:val="pt-BR"/>
        </w:rPr>
        <w:tab/>
      </w:r>
      <w:r w:rsidRPr="00937737">
        <w:rPr>
          <w:color w:val="BFBFBF" w:themeColor="background1" w:themeShade="BF"/>
          <w:lang w:val="pt-BR"/>
        </w:rPr>
        <w:t>//outro método</w:t>
      </w:r>
    </w:p>
    <w:p w14:paraId="4DCC1BC8" w14:textId="7721BA66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>
        <w:rPr>
          <w:lang w:val="pt-BR"/>
        </w:rPr>
        <w:tab/>
      </w:r>
      <w:proofErr w:type="spellStart"/>
      <w:r w:rsidRPr="00937737">
        <w:rPr>
          <w:lang w:val="pt-BR"/>
        </w:rPr>
        <w:t>System.out.println</w:t>
      </w:r>
      <w:proofErr w:type="spellEnd"/>
      <w:r w:rsidRPr="00937737">
        <w:rPr>
          <w:lang w:val="pt-BR"/>
        </w:rPr>
        <w:t>(("" + num1</w:t>
      </w:r>
      <w:proofErr w:type="gramStart"/>
      <w:r w:rsidRPr="00937737">
        <w:rPr>
          <w:lang w:val="pt-BR"/>
        </w:rPr>
        <w:t>).</w:t>
      </w:r>
      <w:proofErr w:type="spellStart"/>
      <w:r w:rsidRPr="00937737">
        <w:rPr>
          <w:lang w:val="pt-BR"/>
        </w:rPr>
        <w:t>length</w:t>
      </w:r>
      <w:proofErr w:type="spellEnd"/>
      <w:proofErr w:type="gramEnd"/>
      <w:r w:rsidRPr="00937737">
        <w:rPr>
          <w:lang w:val="pt-BR"/>
        </w:rPr>
        <w:t>());</w:t>
      </w:r>
    </w:p>
    <w:p w14:paraId="7937E4EF" w14:textId="76E30890" w:rsidR="00BB2AFB" w:rsidRDefault="00937737" w:rsidP="00937737">
      <w:pPr>
        <w:pStyle w:val="Commarcadores"/>
        <w:numPr>
          <w:ilvl w:val="0"/>
          <w:numId w:val="0"/>
        </w:numPr>
        <w:ind w:firstLine="720"/>
        <w:jc w:val="both"/>
        <w:rPr>
          <w:lang w:val="pt-BR"/>
        </w:rPr>
      </w:pPr>
      <w:proofErr w:type="spellStart"/>
      <w:r w:rsidRPr="00937737">
        <w:rPr>
          <w:lang w:val="pt-BR"/>
        </w:rPr>
        <w:t>System.out.println</w:t>
      </w:r>
      <w:proofErr w:type="spellEnd"/>
      <w:r w:rsidRPr="00937737">
        <w:rPr>
          <w:lang w:val="pt-BR"/>
        </w:rPr>
        <w:t>(("" + num2</w:t>
      </w:r>
      <w:proofErr w:type="gramStart"/>
      <w:r w:rsidRPr="00937737">
        <w:rPr>
          <w:lang w:val="pt-BR"/>
        </w:rPr>
        <w:t>).</w:t>
      </w:r>
      <w:proofErr w:type="spellStart"/>
      <w:r w:rsidRPr="00937737">
        <w:rPr>
          <w:lang w:val="pt-BR"/>
        </w:rPr>
        <w:t>length</w:t>
      </w:r>
      <w:proofErr w:type="spellEnd"/>
      <w:proofErr w:type="gramEnd"/>
      <w:r w:rsidRPr="00937737">
        <w:rPr>
          <w:lang w:val="pt-BR"/>
        </w:rPr>
        <w:t>());</w:t>
      </w:r>
    </w:p>
    <w:p w14:paraId="0E656B59" w14:textId="562C4120" w:rsidR="00937737" w:rsidRDefault="00937737" w:rsidP="00937737">
      <w:pPr>
        <w:pStyle w:val="Commarcadores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____________________________________________________________</w:t>
      </w:r>
    </w:p>
    <w:p w14:paraId="1A2BD713" w14:textId="3FB16715" w:rsidR="00937737" w:rsidRDefault="00937737" w:rsidP="00937737">
      <w:pPr>
        <w:pStyle w:val="Commarcadores"/>
        <w:numPr>
          <w:ilvl w:val="0"/>
          <w:numId w:val="0"/>
        </w:numPr>
        <w:ind w:left="432"/>
        <w:jc w:val="center"/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>CONVERSÃO STRING</w:t>
      </w: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 xml:space="preserve"> </w:t>
      </w:r>
      <w:r w:rsidRPr="00BB2AFB"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sym w:font="Wingdings" w:char="F0E0"/>
      </w:r>
      <w:r>
        <w:rPr>
          <w:rFonts w:asciiTheme="majorHAnsi" w:eastAsiaTheme="majorEastAsia" w:hAnsiTheme="majorHAnsi" w:cstheme="majorBidi"/>
          <w:color w:val="731C3F" w:themeColor="accent1"/>
          <w:sz w:val="32"/>
          <w:szCs w:val="32"/>
          <w:lang w:val="pt-BR"/>
        </w:rPr>
        <w:t xml:space="preserve"> NÚMERO </w:t>
      </w:r>
    </w:p>
    <w:p w14:paraId="3599901A" w14:textId="353B374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ab/>
      </w:r>
      <w:r w:rsidRPr="00937737">
        <w:rPr>
          <w:color w:val="BFBFBF" w:themeColor="background1" w:themeShade="BF"/>
          <w:lang w:val="pt-BR"/>
        </w:rPr>
        <w:t>//</w:t>
      </w:r>
      <w:proofErr w:type="spellStart"/>
      <w:r w:rsidRPr="00937737">
        <w:rPr>
          <w:color w:val="BFBFBF" w:themeColor="background1" w:themeShade="BF"/>
          <w:lang w:val="pt-BR"/>
        </w:rPr>
        <w:t>JOptionPane</w:t>
      </w:r>
      <w:proofErr w:type="spellEnd"/>
      <w:r w:rsidRPr="00937737">
        <w:rPr>
          <w:color w:val="BFBFBF" w:themeColor="background1" w:themeShade="BF"/>
          <w:lang w:val="pt-BR"/>
        </w:rPr>
        <w:t xml:space="preserve"> == janela</w:t>
      </w:r>
    </w:p>
    <w:p w14:paraId="5F39F7AF" w14:textId="3BC47EED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-BR"/>
        </w:rPr>
      </w:pPr>
      <w:r w:rsidRPr="00937737">
        <w:rPr>
          <w:color w:val="BFBFBF" w:themeColor="background1" w:themeShade="BF"/>
          <w:lang w:val="pt-BR"/>
        </w:rPr>
        <w:tab/>
        <w:t>//</w:t>
      </w:r>
      <w:proofErr w:type="spellStart"/>
      <w:r w:rsidRPr="00937737">
        <w:rPr>
          <w:color w:val="BFBFBF" w:themeColor="background1" w:themeShade="BF"/>
          <w:lang w:val="pt-BR"/>
        </w:rPr>
        <w:t>showInputDialog</w:t>
      </w:r>
      <w:proofErr w:type="spellEnd"/>
      <w:r w:rsidRPr="00937737">
        <w:rPr>
          <w:color w:val="BFBFBF" w:themeColor="background1" w:themeShade="BF"/>
          <w:lang w:val="pt-BR"/>
        </w:rPr>
        <w:t xml:space="preserve"> == mensagem que aparece na janela</w:t>
      </w:r>
    </w:p>
    <w:p w14:paraId="4DDFCC51" w14:textId="7C4625A8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r w:rsidRPr="00937737">
        <w:rPr>
          <w:lang w:val="pt-BR"/>
        </w:rPr>
        <w:t>String</w:t>
      </w:r>
      <w:proofErr w:type="spellEnd"/>
      <w:r w:rsidRPr="00937737">
        <w:rPr>
          <w:lang w:val="pt-BR"/>
        </w:rPr>
        <w:t xml:space="preserve"> valor1 = </w:t>
      </w:r>
      <w:proofErr w:type="spellStart"/>
      <w:r w:rsidRPr="00937737">
        <w:rPr>
          <w:lang w:val="pt-BR"/>
        </w:rPr>
        <w:t>JOptionPane.showInputDialog</w:t>
      </w:r>
      <w:proofErr w:type="spellEnd"/>
      <w:r w:rsidRPr="00937737">
        <w:rPr>
          <w:lang w:val="pt-BR"/>
        </w:rPr>
        <w:t>(</w:t>
      </w:r>
    </w:p>
    <w:p w14:paraId="1DAE0DCE" w14:textId="3A4D83D3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>
        <w:rPr>
          <w:lang w:val="pt-BR"/>
        </w:rPr>
        <w:tab/>
      </w:r>
      <w:r w:rsidRPr="00937737">
        <w:rPr>
          <w:lang w:val="pt-BR"/>
        </w:rPr>
        <w:tab/>
        <w:t>"Digite o primeiro número: ");</w:t>
      </w:r>
    </w:p>
    <w:p w14:paraId="39544B2A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71D44DFE" w14:textId="7E5743DD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r w:rsidRPr="00937737">
        <w:rPr>
          <w:lang w:val="pt-BR"/>
        </w:rPr>
        <w:t>String</w:t>
      </w:r>
      <w:proofErr w:type="spellEnd"/>
      <w:r w:rsidRPr="00937737">
        <w:rPr>
          <w:lang w:val="pt-BR"/>
        </w:rPr>
        <w:t xml:space="preserve"> valor2 = </w:t>
      </w:r>
      <w:proofErr w:type="spellStart"/>
      <w:r w:rsidRPr="00937737">
        <w:rPr>
          <w:lang w:val="pt-BR"/>
        </w:rPr>
        <w:t>JOptionPane.showInputDialog</w:t>
      </w:r>
      <w:proofErr w:type="spellEnd"/>
      <w:r w:rsidRPr="00937737">
        <w:rPr>
          <w:lang w:val="pt-BR"/>
        </w:rPr>
        <w:t>(</w:t>
      </w:r>
    </w:p>
    <w:p w14:paraId="78C0EAE7" w14:textId="74D36CB8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  <w:r w:rsidRPr="00937737">
        <w:rPr>
          <w:lang w:val="pt-BR"/>
        </w:rPr>
        <w:tab/>
        <w:t>"Digite o primeiro número: ");</w:t>
      </w:r>
    </w:p>
    <w:p w14:paraId="1C0093D6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5D342C37" w14:textId="6DFEBD5C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r w:rsidRPr="00937737">
        <w:rPr>
          <w:lang w:val="pt-BR"/>
        </w:rPr>
        <w:t>System.out.println</w:t>
      </w:r>
      <w:proofErr w:type="spellEnd"/>
      <w:r w:rsidRPr="00937737">
        <w:rPr>
          <w:lang w:val="pt-BR"/>
        </w:rPr>
        <w:t>(valor1 + valor2);</w:t>
      </w:r>
    </w:p>
    <w:p w14:paraId="35913204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1E389CD8" w14:textId="60B36FA0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-BR"/>
        </w:rPr>
      </w:pPr>
      <w:r w:rsidRPr="00937737">
        <w:rPr>
          <w:lang w:val="pt-BR"/>
        </w:rPr>
        <w:tab/>
      </w:r>
      <w:r w:rsidRPr="00937737">
        <w:rPr>
          <w:color w:val="BFBFBF" w:themeColor="background1" w:themeShade="BF"/>
          <w:lang w:val="pt-BR"/>
        </w:rPr>
        <w:t>//</w:t>
      </w:r>
      <w:proofErr w:type="spellStart"/>
      <w:r w:rsidRPr="00937737">
        <w:rPr>
          <w:color w:val="BFBFBF" w:themeColor="background1" w:themeShade="BF"/>
          <w:lang w:val="pt-BR"/>
        </w:rPr>
        <w:t>parseDouble</w:t>
      </w:r>
      <w:proofErr w:type="spellEnd"/>
      <w:r w:rsidRPr="00937737">
        <w:rPr>
          <w:color w:val="BFBFBF" w:themeColor="background1" w:themeShade="BF"/>
          <w:lang w:val="pt-BR"/>
        </w:rPr>
        <w:t xml:space="preserve"> == </w:t>
      </w:r>
      <w:proofErr w:type="spellStart"/>
      <w:r w:rsidRPr="00937737">
        <w:rPr>
          <w:color w:val="BFBFBF" w:themeColor="background1" w:themeShade="BF"/>
          <w:lang w:val="pt-BR"/>
        </w:rPr>
        <w:t>string</w:t>
      </w:r>
      <w:proofErr w:type="spellEnd"/>
      <w:r w:rsidRPr="00937737">
        <w:rPr>
          <w:color w:val="BFBFBF" w:themeColor="background1" w:themeShade="BF"/>
          <w:lang w:val="pt-BR"/>
        </w:rPr>
        <w:t xml:space="preserve"> -&gt; número tipo </w:t>
      </w:r>
      <w:proofErr w:type="spellStart"/>
      <w:r w:rsidRPr="00937737">
        <w:rPr>
          <w:color w:val="BFBFBF" w:themeColor="background1" w:themeShade="BF"/>
          <w:lang w:val="pt-BR"/>
        </w:rPr>
        <w:t>double</w:t>
      </w:r>
      <w:proofErr w:type="spellEnd"/>
      <w:r w:rsidRPr="00937737">
        <w:rPr>
          <w:color w:val="BFBFBF" w:themeColor="background1" w:themeShade="BF"/>
          <w:lang w:val="pt-BR"/>
        </w:rPr>
        <w:t xml:space="preserve"> </w:t>
      </w:r>
    </w:p>
    <w:p w14:paraId="7CE5D8B1" w14:textId="5ECE3B0B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pt-BR"/>
        </w:rPr>
      </w:pPr>
      <w:r w:rsidRPr="00937737">
        <w:rPr>
          <w:color w:val="BFBFBF" w:themeColor="background1" w:themeShade="BF"/>
          <w:lang w:val="pt-BR"/>
        </w:rPr>
        <w:tab/>
      </w:r>
      <w:proofErr w:type="spellStart"/>
      <w:proofErr w:type="gramStart"/>
      <w:r w:rsidRPr="00937737">
        <w:rPr>
          <w:color w:val="BFBFBF" w:themeColor="background1" w:themeShade="BF"/>
          <w:lang w:val="pt-BR"/>
        </w:rPr>
        <w:t>double</w:t>
      </w:r>
      <w:proofErr w:type="spellEnd"/>
      <w:proofErr w:type="gramEnd"/>
      <w:r w:rsidRPr="00937737">
        <w:rPr>
          <w:color w:val="BFBFBF" w:themeColor="background1" w:themeShade="BF"/>
          <w:lang w:val="pt-BR"/>
        </w:rPr>
        <w:t xml:space="preserve"> numero1 = </w:t>
      </w:r>
      <w:proofErr w:type="spellStart"/>
      <w:r w:rsidRPr="00937737">
        <w:rPr>
          <w:color w:val="BFBFBF" w:themeColor="background1" w:themeShade="BF"/>
          <w:lang w:val="pt-BR"/>
        </w:rPr>
        <w:t>Double.parseDouble</w:t>
      </w:r>
      <w:proofErr w:type="spellEnd"/>
      <w:r w:rsidRPr="00937737">
        <w:rPr>
          <w:color w:val="BFBFBF" w:themeColor="background1" w:themeShade="BF"/>
          <w:lang w:val="pt-BR"/>
        </w:rPr>
        <w:t>(valor1);</w:t>
      </w:r>
    </w:p>
    <w:p w14:paraId="18B6F06B" w14:textId="796DBCB2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>
        <w:rPr>
          <w:lang w:val="pt-BR"/>
        </w:rPr>
        <w:lastRenderedPageBreak/>
        <w:tab/>
      </w:r>
      <w:proofErr w:type="spellStart"/>
      <w:proofErr w:type="gramStart"/>
      <w:r w:rsidRPr="00937737">
        <w:rPr>
          <w:lang w:val="pt-BR"/>
        </w:rPr>
        <w:t>double</w:t>
      </w:r>
      <w:proofErr w:type="spellEnd"/>
      <w:proofErr w:type="gramEnd"/>
      <w:r w:rsidRPr="00937737">
        <w:rPr>
          <w:lang w:val="pt-BR"/>
        </w:rPr>
        <w:t xml:space="preserve"> numero2 = </w:t>
      </w:r>
      <w:proofErr w:type="spellStart"/>
      <w:r w:rsidRPr="00937737">
        <w:rPr>
          <w:lang w:val="pt-BR"/>
        </w:rPr>
        <w:t>Double.parseDouble</w:t>
      </w:r>
      <w:proofErr w:type="spellEnd"/>
      <w:r w:rsidRPr="00937737">
        <w:rPr>
          <w:lang w:val="pt-BR"/>
        </w:rPr>
        <w:t>(valor2);</w:t>
      </w:r>
    </w:p>
    <w:p w14:paraId="3D3204EC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42F3B996" w14:textId="01ED0070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proofErr w:type="gramStart"/>
      <w:r w:rsidRPr="00937737">
        <w:rPr>
          <w:lang w:val="pt-BR"/>
        </w:rPr>
        <w:t>double</w:t>
      </w:r>
      <w:proofErr w:type="spellEnd"/>
      <w:proofErr w:type="gramEnd"/>
      <w:r w:rsidRPr="00937737">
        <w:rPr>
          <w:lang w:val="pt-BR"/>
        </w:rPr>
        <w:t xml:space="preserve"> soma = numero1 + numero2;</w:t>
      </w:r>
    </w:p>
    <w:p w14:paraId="1B237FE5" w14:textId="7C368141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r w:rsidRPr="00937737">
        <w:rPr>
          <w:lang w:val="pt-BR"/>
        </w:rPr>
        <w:t>System.out.println</w:t>
      </w:r>
      <w:proofErr w:type="spellEnd"/>
      <w:r w:rsidRPr="00937737">
        <w:rPr>
          <w:lang w:val="pt-BR"/>
        </w:rPr>
        <w:t xml:space="preserve">("Soma é " </w:t>
      </w:r>
      <w:proofErr w:type="gramStart"/>
      <w:r w:rsidRPr="00937737">
        <w:rPr>
          <w:lang w:val="pt-BR"/>
        </w:rPr>
        <w:t>+</w:t>
      </w:r>
      <w:proofErr w:type="gramEnd"/>
      <w:r w:rsidRPr="00937737">
        <w:rPr>
          <w:lang w:val="pt-BR"/>
        </w:rPr>
        <w:t xml:space="preserve"> soma);</w:t>
      </w:r>
    </w:p>
    <w:p w14:paraId="3BEE23D9" w14:textId="5209A023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proofErr w:type="spellStart"/>
      <w:r w:rsidRPr="00937737">
        <w:rPr>
          <w:lang w:val="pt-BR"/>
        </w:rPr>
        <w:t>System.out.println</w:t>
      </w:r>
      <w:proofErr w:type="spellEnd"/>
      <w:r w:rsidRPr="00937737">
        <w:rPr>
          <w:lang w:val="pt-BR"/>
        </w:rPr>
        <w:t xml:space="preserve">("Média é " </w:t>
      </w:r>
      <w:proofErr w:type="gramStart"/>
      <w:r w:rsidRPr="00937737">
        <w:rPr>
          <w:lang w:val="pt-BR"/>
        </w:rPr>
        <w:t>+</w:t>
      </w:r>
      <w:proofErr w:type="gramEnd"/>
      <w:r w:rsidRPr="00937737">
        <w:rPr>
          <w:lang w:val="pt-BR"/>
        </w:rPr>
        <w:t xml:space="preserve"> soma / 2);</w:t>
      </w:r>
    </w:p>
    <w:p w14:paraId="39E20364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937737">
        <w:rPr>
          <w:lang w:val="pt-BR"/>
        </w:rPr>
        <w:tab/>
      </w:r>
      <w:r w:rsidRPr="00937737">
        <w:rPr>
          <w:lang w:val="pt-BR"/>
        </w:rPr>
        <w:tab/>
      </w:r>
      <w:r w:rsidRPr="00937737">
        <w:rPr>
          <w:lang w:val="pt-BR"/>
        </w:rPr>
        <w:tab/>
      </w:r>
    </w:p>
    <w:p w14:paraId="2EA8D8B7" w14:textId="77777777" w:rsidR="00937737" w:rsidRPr="00937737" w:rsidRDefault="00937737" w:rsidP="00937737">
      <w:pPr>
        <w:widowControl w:val="0"/>
        <w:autoSpaceDE w:val="0"/>
        <w:autoSpaceDN w:val="0"/>
        <w:adjustRightInd w:val="0"/>
        <w:spacing w:after="0" w:line="240" w:lineRule="auto"/>
        <w:rPr>
          <w:lang w:val="pt-BR"/>
        </w:rPr>
      </w:pPr>
    </w:p>
    <w:p w14:paraId="1EE6BBE9" w14:textId="5651437E" w:rsidR="00937737" w:rsidRDefault="00937737" w:rsidP="00937737">
      <w:pPr>
        <w:pStyle w:val="Commarcadores"/>
        <w:numPr>
          <w:ilvl w:val="0"/>
          <w:numId w:val="0"/>
        </w:numPr>
        <w:ind w:left="432"/>
        <w:rPr>
          <w:color w:val="BFBFBF" w:themeColor="background1" w:themeShade="BF"/>
          <w:lang w:val="pt-BR"/>
        </w:rPr>
      </w:pPr>
      <w:r w:rsidRPr="00937737">
        <w:rPr>
          <w:lang w:val="pt-BR"/>
        </w:rPr>
        <w:tab/>
      </w:r>
      <w:r w:rsidRPr="00937737">
        <w:rPr>
          <w:color w:val="BFBFBF" w:themeColor="background1" w:themeShade="BF"/>
          <w:lang w:val="pt-BR"/>
        </w:rPr>
        <w:t>//</w:t>
      </w:r>
      <w:proofErr w:type="spellStart"/>
      <w:r w:rsidRPr="00937737">
        <w:rPr>
          <w:color w:val="BFBFBF" w:themeColor="background1" w:themeShade="BF"/>
          <w:lang w:val="pt-BR"/>
        </w:rPr>
        <w:t>BiaDecimal</w:t>
      </w:r>
      <w:proofErr w:type="spellEnd"/>
      <w:r w:rsidRPr="00937737">
        <w:rPr>
          <w:color w:val="BFBFBF" w:themeColor="background1" w:themeShade="BF"/>
          <w:lang w:val="pt-BR"/>
        </w:rPr>
        <w:t xml:space="preserve"> == Precisão no resultado das operações</w:t>
      </w:r>
    </w:p>
    <w:p w14:paraId="3BEF0894" w14:textId="5FFD50B9" w:rsidR="005507EA" w:rsidRDefault="005507EA" w:rsidP="00937737">
      <w:pPr>
        <w:pStyle w:val="Commarcadores"/>
        <w:numPr>
          <w:ilvl w:val="0"/>
          <w:numId w:val="0"/>
        </w:numPr>
        <w:ind w:left="432"/>
        <w:rPr>
          <w:lang w:val="pt-BR"/>
        </w:rPr>
      </w:pPr>
      <w:r w:rsidRPr="005507EA">
        <w:rPr>
          <w:lang w:val="pt-BR"/>
        </w:rPr>
        <w:t>_________________________________________________________</w:t>
      </w:r>
    </w:p>
    <w:p w14:paraId="63D3FA0A" w14:textId="77777777" w:rsidR="00937737" w:rsidRDefault="00937737" w:rsidP="00937737">
      <w:pPr>
        <w:pStyle w:val="Commarcadores"/>
        <w:numPr>
          <w:ilvl w:val="0"/>
          <w:numId w:val="0"/>
        </w:numPr>
        <w:jc w:val="both"/>
        <w:rPr>
          <w:lang w:val="pt-BR"/>
        </w:rPr>
      </w:pPr>
    </w:p>
    <w:p w14:paraId="119D4AA4" w14:textId="77777777" w:rsidR="00BB2AFB" w:rsidRDefault="00BB2AFB" w:rsidP="00BB2AFB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</w:p>
    <w:p w14:paraId="3A759349" w14:textId="77777777" w:rsidR="00CB63A3" w:rsidRDefault="00CB63A3" w:rsidP="00942FC8">
      <w:pPr>
        <w:pStyle w:val="Commarcadores"/>
        <w:numPr>
          <w:ilvl w:val="0"/>
          <w:numId w:val="0"/>
        </w:numPr>
        <w:jc w:val="both"/>
        <w:rPr>
          <w:lang w:val="pt-BR"/>
        </w:rPr>
      </w:pPr>
      <w:bookmarkStart w:id="0" w:name="_GoBack"/>
      <w:bookmarkEnd w:id="0"/>
    </w:p>
    <w:p w14:paraId="7D786A48" w14:textId="77777777" w:rsidR="00942FC8" w:rsidRPr="00942FC8" w:rsidRDefault="00942FC8" w:rsidP="00942FC8">
      <w:pPr>
        <w:pStyle w:val="Commarcadores"/>
        <w:numPr>
          <w:ilvl w:val="0"/>
          <w:numId w:val="0"/>
        </w:numPr>
        <w:ind w:left="432" w:hanging="432"/>
        <w:rPr>
          <w:lang w:val="pt-BR"/>
        </w:rPr>
      </w:pPr>
    </w:p>
    <w:sectPr w:rsidR="00942FC8" w:rsidRPr="00942FC8" w:rsidSect="00ED2FC5">
      <w:footerReference w:type="default" r:id="rId7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9D524" w14:textId="77777777" w:rsidR="00956881" w:rsidRDefault="00956881">
      <w:r>
        <w:separator/>
      </w:r>
    </w:p>
    <w:p w14:paraId="4D52A9BB" w14:textId="77777777" w:rsidR="00956881" w:rsidRDefault="00956881"/>
  </w:endnote>
  <w:endnote w:type="continuationSeparator" w:id="0">
    <w:p w14:paraId="61278ACD" w14:textId="77777777" w:rsidR="00956881" w:rsidRDefault="00956881">
      <w:r>
        <w:continuationSeparator/>
      </w:r>
    </w:p>
    <w:p w14:paraId="4504D1AF" w14:textId="77777777" w:rsidR="00956881" w:rsidRDefault="009568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93A83" w14:textId="77777777"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7D11AF">
          <w:rPr>
            <w:noProof/>
            <w:lang w:val="pt-BR" w:bidi="pt-BR"/>
          </w:rPr>
          <w:t>7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6D61A" w14:textId="77777777" w:rsidR="00956881" w:rsidRDefault="00956881">
      <w:r>
        <w:separator/>
      </w:r>
    </w:p>
    <w:p w14:paraId="1CB0A3E0" w14:textId="77777777" w:rsidR="00956881" w:rsidRDefault="00956881"/>
  </w:footnote>
  <w:footnote w:type="continuationSeparator" w:id="0">
    <w:p w14:paraId="6709959F" w14:textId="77777777" w:rsidR="00956881" w:rsidRDefault="00956881">
      <w:r>
        <w:continuationSeparator/>
      </w:r>
    </w:p>
    <w:p w14:paraId="75BDE23B" w14:textId="77777777" w:rsidR="00956881" w:rsidRDefault="0095688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4AC124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31C87"/>
    <w:multiLevelType w:val="hybridMultilevel"/>
    <w:tmpl w:val="ACAE2B08"/>
    <w:lvl w:ilvl="0" w:tplc="B2223D78">
      <w:start w:val="1"/>
      <w:numFmt w:val="decimal"/>
      <w:lvlText w:val="%1"/>
      <w:lvlJc w:val="left"/>
      <w:pPr>
        <w:ind w:left="4040" w:hanging="26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1"/>
    <w:rsid w:val="00006980"/>
    <w:rsid w:val="0004068E"/>
    <w:rsid w:val="00171852"/>
    <w:rsid w:val="001F0CCA"/>
    <w:rsid w:val="002447EC"/>
    <w:rsid w:val="00265CBB"/>
    <w:rsid w:val="00265E7C"/>
    <w:rsid w:val="002842DB"/>
    <w:rsid w:val="00294CDB"/>
    <w:rsid w:val="00342458"/>
    <w:rsid w:val="00384C4B"/>
    <w:rsid w:val="00425F0D"/>
    <w:rsid w:val="00467017"/>
    <w:rsid w:val="004875EC"/>
    <w:rsid w:val="00491A8D"/>
    <w:rsid w:val="004F7D59"/>
    <w:rsid w:val="0050497D"/>
    <w:rsid w:val="00516329"/>
    <w:rsid w:val="005374EA"/>
    <w:rsid w:val="0054556A"/>
    <w:rsid w:val="005507EA"/>
    <w:rsid w:val="00583232"/>
    <w:rsid w:val="005E48C6"/>
    <w:rsid w:val="006150E0"/>
    <w:rsid w:val="00684D71"/>
    <w:rsid w:val="00713E5A"/>
    <w:rsid w:val="007743DF"/>
    <w:rsid w:val="00794FF2"/>
    <w:rsid w:val="007D11AF"/>
    <w:rsid w:val="0083589F"/>
    <w:rsid w:val="00843438"/>
    <w:rsid w:val="00844A24"/>
    <w:rsid w:val="008918F2"/>
    <w:rsid w:val="008C52DB"/>
    <w:rsid w:val="00937737"/>
    <w:rsid w:val="00942FC8"/>
    <w:rsid w:val="00956881"/>
    <w:rsid w:val="009A7922"/>
    <w:rsid w:val="009B4821"/>
    <w:rsid w:val="00A00F75"/>
    <w:rsid w:val="00A0710A"/>
    <w:rsid w:val="00AE1FEA"/>
    <w:rsid w:val="00B0047B"/>
    <w:rsid w:val="00B41922"/>
    <w:rsid w:val="00BB2AFB"/>
    <w:rsid w:val="00BF77AB"/>
    <w:rsid w:val="00C56CE1"/>
    <w:rsid w:val="00C77DB2"/>
    <w:rsid w:val="00C975E0"/>
    <w:rsid w:val="00CB4AD9"/>
    <w:rsid w:val="00CB63A3"/>
    <w:rsid w:val="00CB7AF1"/>
    <w:rsid w:val="00CE03DE"/>
    <w:rsid w:val="00D57A5C"/>
    <w:rsid w:val="00DF36FD"/>
    <w:rsid w:val="00E34FED"/>
    <w:rsid w:val="00E428BD"/>
    <w:rsid w:val="00E8165C"/>
    <w:rsid w:val="00E924DF"/>
    <w:rsid w:val="00E93456"/>
    <w:rsid w:val="00ED2FC5"/>
    <w:rsid w:val="00F005D0"/>
    <w:rsid w:val="00F21996"/>
    <w:rsid w:val="00F22C48"/>
    <w:rsid w:val="00F90F53"/>
    <w:rsid w:val="00F925C1"/>
    <w:rsid w:val="00F9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89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737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table" w:styleId="Tabelacomgrade">
    <w:name w:val="Table Grid"/>
    <w:basedOn w:val="Tabelanormal"/>
    <w:uiPriority w:val="39"/>
    <w:rsid w:val="00C56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senvolvimento5/Library/Containers/com.microsoft.Word/Data/Library/Caches/1046/TM16392936/Fazer%20anotac&#807;o&#771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anotações.dotx</Template>
  <TotalTime>1</TotalTime>
  <Pages>7</Pages>
  <Words>994</Words>
  <Characters>5373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2021-07-02T01:26:00Z</dcterms:created>
  <dcterms:modified xsi:type="dcterms:W3CDTF">2021-07-02T01:56:00Z</dcterms:modified>
</cp:coreProperties>
</file>